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042" w:rsidRDefault="002B1042">
      <w:pPr>
        <w:jc w:val="center"/>
        <w:rPr>
          <w:rFonts w:ascii="宋体"/>
          <w:b/>
          <w:sz w:val="32"/>
          <w:szCs w:val="32"/>
        </w:rPr>
      </w:pPr>
      <w:r>
        <w:rPr>
          <w:noProof/>
        </w:rPr>
        <w:pict>
          <v:line id="直线 37" o:spid="_x0000_s1026" style="position:absolute;left:0;text-align:left;flip:x;z-index:251658240" from="-27pt,0" to="-27pt,702pt">
            <v:stroke dashstyle="dash"/>
          </v:line>
        </w:pict>
      </w:r>
      <w:r>
        <w:rPr>
          <w:rFonts w:ascii="宋体" w:hAnsi="宋体"/>
          <w:b/>
          <w:sz w:val="32"/>
          <w:szCs w:val="32"/>
        </w:rPr>
        <w:t xml:space="preserve">2015 </w:t>
      </w:r>
      <w:r>
        <w:rPr>
          <w:rFonts w:ascii="宋体" w:hAnsi="宋体" w:hint="eastAsia"/>
          <w:b/>
          <w:sz w:val="32"/>
          <w:szCs w:val="32"/>
        </w:rPr>
        <w:t>～</w:t>
      </w:r>
      <w:r>
        <w:rPr>
          <w:rFonts w:ascii="宋体" w:hAnsi="宋体"/>
          <w:b/>
          <w:sz w:val="32"/>
          <w:szCs w:val="32"/>
        </w:rPr>
        <w:t xml:space="preserve">2016 </w:t>
      </w:r>
      <w:r>
        <w:rPr>
          <w:rFonts w:ascii="宋体" w:hAnsi="宋体" w:hint="eastAsia"/>
          <w:b/>
          <w:sz w:val="32"/>
          <w:szCs w:val="32"/>
        </w:rPr>
        <w:t>学年第一学期</w:t>
      </w:r>
    </w:p>
    <w:p w:rsidR="002B1042" w:rsidRDefault="002B1042">
      <w:pPr>
        <w:jc w:val="center"/>
        <w:rPr>
          <w:b/>
          <w:szCs w:val="21"/>
        </w:rPr>
      </w:pPr>
      <w:r>
        <w:rPr>
          <w:rFonts w:hint="eastAsia"/>
          <w:b/>
          <w:sz w:val="32"/>
          <w:szCs w:val="32"/>
        </w:rPr>
        <w:t>《微积分（一）》（上）课程考试试卷</w:t>
      </w:r>
      <w:r>
        <w:rPr>
          <w:b/>
          <w:sz w:val="32"/>
          <w:szCs w:val="32"/>
        </w:rPr>
        <w:t>(A</w:t>
      </w:r>
      <w:r>
        <w:rPr>
          <w:rFonts w:hint="eastAsia"/>
          <w:b/>
          <w:sz w:val="32"/>
          <w:szCs w:val="32"/>
        </w:rPr>
        <w:t>卷</w:t>
      </w:r>
      <w:r>
        <w:rPr>
          <w:b/>
          <w:sz w:val="32"/>
          <w:szCs w:val="32"/>
        </w:rPr>
        <w:t>)</w:t>
      </w:r>
      <w:r>
        <w:rPr>
          <w:b/>
          <w:szCs w:val="21"/>
        </w:rPr>
        <w:t xml:space="preserve"> (</w:t>
      </w:r>
      <w:r>
        <w:rPr>
          <w:rFonts w:hint="eastAsia"/>
          <w:b/>
          <w:szCs w:val="21"/>
        </w:rPr>
        <w:t>闭卷，</w:t>
      </w:r>
      <w:r>
        <w:rPr>
          <w:b/>
          <w:szCs w:val="21"/>
        </w:rPr>
        <w:t>88</w:t>
      </w:r>
      <w:r>
        <w:rPr>
          <w:rFonts w:hint="eastAsia"/>
          <w:b/>
          <w:szCs w:val="21"/>
        </w:rPr>
        <w:t>学时用</w:t>
      </w:r>
      <w:r>
        <w:rPr>
          <w:b/>
          <w:szCs w:val="21"/>
        </w:rPr>
        <w:t>)</w:t>
      </w:r>
    </w:p>
    <w:p w:rsidR="002B1042" w:rsidRDefault="002B1042" w:rsidP="00065529">
      <w:pPr>
        <w:spacing w:line="360" w:lineRule="auto"/>
        <w:jc w:val="center"/>
        <w:rPr>
          <w:b/>
        </w:rPr>
      </w:pPr>
      <w:r>
        <w:rPr>
          <w:rFonts w:hint="eastAsia"/>
          <w:b/>
        </w:rPr>
        <w:t>院</w:t>
      </w:r>
      <w:r>
        <w:rPr>
          <w:b/>
        </w:rPr>
        <w:t>(</w:t>
      </w:r>
      <w:r>
        <w:rPr>
          <w:rFonts w:hint="eastAsia"/>
          <w:b/>
        </w:rPr>
        <w:t>系</w:t>
      </w:r>
      <w:r>
        <w:rPr>
          <w:b/>
        </w:rPr>
        <w:t xml:space="preserve">) </w:t>
      </w:r>
      <w:r>
        <w:rPr>
          <w:b/>
          <w:u w:val="thick"/>
        </w:rPr>
        <w:t xml:space="preserve"> </w:t>
      </w:r>
      <w:r>
        <w:rPr>
          <w:rFonts w:hint="eastAsia"/>
          <w:b/>
          <w:u w:val="thick"/>
        </w:rPr>
        <w:t>启明学院</w:t>
      </w:r>
      <w:r>
        <w:rPr>
          <w:b/>
          <w:u w:val="thick"/>
        </w:rPr>
        <w:t xml:space="preserve"> </w:t>
      </w:r>
      <w:r>
        <w:rPr>
          <w:rFonts w:hint="eastAsia"/>
          <w:b/>
        </w:rPr>
        <w:t>专业班级</w:t>
      </w:r>
      <w:r>
        <w:rPr>
          <w:u w:val="single"/>
        </w:rPr>
        <w:t xml:space="preserve">           </w:t>
      </w:r>
      <w:r>
        <w:rPr>
          <w:b/>
        </w:rPr>
        <w:t xml:space="preserve"> </w:t>
      </w:r>
      <w:r>
        <w:rPr>
          <w:rFonts w:hint="eastAsia"/>
          <w:b/>
        </w:rPr>
        <w:t>学号</w:t>
      </w:r>
      <w:r>
        <w:rPr>
          <w:b/>
        </w:rPr>
        <w:t xml:space="preserve">____________ </w:t>
      </w:r>
      <w:r>
        <w:rPr>
          <w:rFonts w:hint="eastAsia"/>
          <w:b/>
        </w:rPr>
        <w:t>姓名</w:t>
      </w:r>
      <w:r>
        <w:rPr>
          <w:b/>
        </w:rPr>
        <w:t>___________</w:t>
      </w:r>
    </w:p>
    <w:p w:rsidR="002B1042" w:rsidRDefault="002B1042" w:rsidP="000B51F9">
      <w:pPr>
        <w:spacing w:line="360" w:lineRule="auto"/>
        <w:ind w:firstLineChars="150" w:firstLine="31680"/>
      </w:pPr>
      <w:r>
        <w:rPr>
          <w:rFonts w:hint="eastAsia"/>
          <w:b/>
          <w:sz w:val="18"/>
          <w:szCs w:val="18"/>
        </w:rPr>
        <w:t>考试日期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2016-01-18                                     </w:t>
      </w:r>
      <w:r>
        <w:rPr>
          <w:rFonts w:hint="eastAsia"/>
          <w:b/>
          <w:sz w:val="18"/>
          <w:szCs w:val="18"/>
        </w:rPr>
        <w:t>考试时间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8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30-11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00 AM</w:t>
      </w:r>
    </w:p>
    <w:tbl>
      <w:tblPr>
        <w:tblW w:w="0" w:type="auto"/>
        <w:jc w:val="center"/>
        <w:tblLayout w:type="fixed"/>
        <w:tblLook w:val="0000"/>
      </w:tblPr>
      <w:tblGrid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B1042">
        <w:trPr>
          <w:trHeight w:val="451"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题号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四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五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六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七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八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九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十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总分</w:t>
            </w:r>
          </w:p>
        </w:tc>
      </w:tr>
      <w:tr w:rsidR="002B1042">
        <w:trPr>
          <w:trHeight w:val="578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得分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1042" w:rsidRDefault="002B104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2B1042" w:rsidRDefault="002B1042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2B1042">
        <w:trPr>
          <w:trHeight w:val="464"/>
        </w:trPr>
        <w:tc>
          <w:tcPr>
            <w:tcW w:w="1008" w:type="dxa"/>
            <w:vAlign w:val="center"/>
          </w:tcPr>
          <w:p w:rsidR="002B1042" w:rsidRDefault="002B104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  <w:tc>
          <w:tcPr>
            <w:tcW w:w="900" w:type="dxa"/>
            <w:vAlign w:val="center"/>
          </w:tcPr>
          <w:p w:rsidR="002B1042" w:rsidRDefault="002B1042">
            <w:pPr>
              <w:jc w:val="center"/>
              <w:rPr>
                <w:sz w:val="24"/>
              </w:rPr>
            </w:pPr>
          </w:p>
        </w:tc>
      </w:tr>
      <w:tr w:rsidR="002B1042">
        <w:trPr>
          <w:trHeight w:val="441"/>
        </w:trPr>
        <w:tc>
          <w:tcPr>
            <w:tcW w:w="1008" w:type="dxa"/>
            <w:vAlign w:val="center"/>
          </w:tcPr>
          <w:p w:rsidR="002B1042" w:rsidRDefault="002B104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2B1042" w:rsidRDefault="002B1042">
            <w:pPr>
              <w:jc w:val="center"/>
              <w:rPr>
                <w:sz w:val="24"/>
              </w:rPr>
            </w:pPr>
          </w:p>
        </w:tc>
      </w:tr>
    </w:tbl>
    <w:p w:rsidR="002B1042" w:rsidRDefault="002B1042"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4"/>
        </w:rPr>
        <w:t>填空题（每小题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28</w:t>
      </w:r>
      <w:r>
        <w:rPr>
          <w:rFonts w:hint="eastAsia"/>
          <w:b/>
          <w:sz w:val="24"/>
        </w:rPr>
        <w:t>分）</w:t>
      </w:r>
    </w:p>
    <w:p w:rsidR="002B1042" w:rsidRDefault="002B1042">
      <w:pPr>
        <w:ind w:left="585"/>
        <w:rPr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8" o:spid="_x0000_s1027" type="#_x0000_t202" style="position:absolute;left:0;text-align:left;margin-left:-144.25pt;margin-top:290.4pt;width:27pt;height:180.9pt;z-index:251659264;mso-position-vertical-relative:page" stroked="f">
            <v:textbox>
              <w:txbxContent>
                <w:p w:rsidR="002B1042" w:rsidRDefault="002B1042">
                  <w:r>
                    <w:rPr>
                      <w:rFonts w:hint="eastAsia"/>
                    </w:rPr>
                    <w:t>解答内容不得超过装订线</w:t>
                  </w:r>
                </w:p>
              </w:txbxContent>
            </v:textbox>
            <w10:wrap anchory="page"/>
          </v:shape>
        </w:pict>
      </w:r>
      <w:r>
        <w:rPr>
          <w:szCs w:val="21"/>
        </w:rPr>
        <w:t xml:space="preserve">1. </w:t>
      </w:r>
      <w:r>
        <w:rPr>
          <w:rFonts w:hint="eastAsia"/>
          <w:szCs w:val="21"/>
        </w:rPr>
        <w:t>设数集</w:t>
      </w:r>
      <w:r w:rsidRPr="004B0D61">
        <w:rPr>
          <w:position w:val="-24"/>
          <w:szCs w:val="21"/>
        </w:rPr>
        <w:object w:dxaOrig="2900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45.2pt;height:31.2pt;mso-position-horizontal-relative:page;mso-position-vertical-relative:page" o:ole="">
            <v:imagedata r:id="rId7" o:title=""/>
          </v:shape>
          <o:OLEObject Type="Embed" ProgID="Equation.DSMT4" ShapeID="对象 1" DrawAspect="Content" ObjectID="_1533838759" r:id="rId8"/>
        </w:object>
      </w:r>
      <w:r>
        <w:rPr>
          <w:rFonts w:hint="eastAsia"/>
          <w:szCs w:val="21"/>
        </w:rPr>
        <w:t>，则</w:t>
      </w:r>
    </w:p>
    <w:p w:rsidR="002B1042" w:rsidRDefault="002B1042">
      <w:pPr>
        <w:ind w:left="585"/>
        <w:rPr>
          <w:szCs w:val="21"/>
        </w:rPr>
      </w:pPr>
      <w:r w:rsidRPr="004B0D61">
        <w:rPr>
          <w:position w:val="-10"/>
          <w:szCs w:val="21"/>
        </w:rPr>
        <w:object w:dxaOrig="741" w:dyaOrig="300">
          <v:shape id="对象 2" o:spid="_x0000_i1026" type="#_x0000_t75" style="width:36.6pt;height:15pt;mso-position-horizontal-relative:page;mso-position-vertical-relative:page" o:ole="">
            <v:imagedata r:id="rId9" o:title=""/>
          </v:shape>
          <o:OLEObject Type="Embed" ProgID="Equation.DSMT4" ShapeID="对象 2" DrawAspect="Content" ObjectID="_1533838760" r:id="rId10"/>
        </w:object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</w:rPr>
        <w:t>，</w:t>
      </w:r>
      <w:r w:rsidRPr="004B0D61">
        <w:rPr>
          <w:position w:val="-4"/>
          <w:szCs w:val="21"/>
        </w:rPr>
        <w:object w:dxaOrig="721" w:dyaOrig="260">
          <v:shape id="对象 3" o:spid="_x0000_i1027" type="#_x0000_t75" style="width:35.4pt;height:13.2pt;mso-position-horizontal-relative:page;mso-position-vertical-relative:page" o:ole="">
            <v:imagedata r:id="rId11" o:title=""/>
          </v:shape>
          <o:OLEObject Type="Embed" ProgID="Equation.DSMT4" ShapeID="对象 3" DrawAspect="Content" ObjectID="_1533838761" r:id="rId12"/>
        </w:object>
      </w:r>
      <w:r>
        <w:rPr>
          <w:szCs w:val="21"/>
          <w:u w:val="single"/>
        </w:rPr>
        <w:t xml:space="preserve">         </w:t>
      </w:r>
      <w:r>
        <w:rPr>
          <w:szCs w:val="21"/>
        </w:rPr>
        <w:t>.</w:t>
      </w:r>
    </w:p>
    <w:p w:rsidR="002B1042" w:rsidRDefault="002B1042">
      <w:pPr>
        <w:ind w:left="225"/>
        <w:rPr>
          <w:szCs w:val="21"/>
        </w:rPr>
      </w:pPr>
      <w:r>
        <w:rPr>
          <w:szCs w:val="21"/>
        </w:rPr>
        <w:t xml:space="preserve">2. </w:t>
      </w:r>
      <w:r w:rsidRPr="004B0D61">
        <w:rPr>
          <w:position w:val="-24"/>
          <w:szCs w:val="21"/>
        </w:rPr>
        <w:object w:dxaOrig="1499" w:dyaOrig="479">
          <v:shape id="对象 88" o:spid="_x0000_i1028" type="#_x0000_t75" style="width:75pt;height:24pt;mso-position-horizontal-relative:page;mso-position-vertical-relative:page" o:ole="">
            <v:imagedata r:id="rId13" o:title=""/>
          </v:shape>
          <o:OLEObject Type="Embed" ProgID="Equation.DSMT4" ShapeID="对象 88" DrawAspect="Content" ObjectID="_1533838762" r:id="rId14"/>
        </w:object>
      </w:r>
      <w:r>
        <w:rPr>
          <w:rFonts w:hint="eastAsia"/>
          <w:szCs w:val="21"/>
        </w:rPr>
        <w:t>的定义是：</w:t>
      </w:r>
      <w:r>
        <w:rPr>
          <w:szCs w:val="21"/>
          <w:u w:val="single"/>
        </w:rPr>
        <w:t xml:space="preserve">                                         </w:t>
      </w:r>
      <w:r>
        <w:rPr>
          <w:szCs w:val="21"/>
        </w:rPr>
        <w:t>.</w:t>
      </w:r>
    </w:p>
    <w:p w:rsidR="002B1042" w:rsidRDefault="002B1042">
      <w:pPr>
        <w:ind w:left="225"/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设</w:t>
      </w:r>
      <w:r w:rsidRPr="004B0D61">
        <w:rPr>
          <w:position w:val="-10"/>
          <w:szCs w:val="21"/>
        </w:rPr>
        <w:object w:dxaOrig="740" w:dyaOrig="399">
          <v:shape id="对象 48" o:spid="_x0000_i1029" type="#_x0000_t75" style="width:37.2pt;height:19.8pt;mso-position-horizontal-relative:page;mso-position-vertical-relative:page" o:ole="">
            <v:fill o:detectmouseclick="t"/>
            <v:imagedata r:id="rId15" o:title=""/>
          </v:shape>
          <o:OLEObject Type="Embed" ProgID="Equation.3" ShapeID="对象 48" DrawAspect="Content" ObjectID="_1533838763" r:id="rId16">
            <o:FieldCodes>\* MERGEFORMAT</o:FieldCodes>
          </o:OLEObject>
        </w:object>
      </w:r>
      <w:r>
        <w:rPr>
          <w:rFonts w:hint="eastAsia"/>
          <w:szCs w:val="21"/>
        </w:rPr>
        <w:t>，则</w:t>
      </w:r>
      <w:r w:rsidRPr="004B0D61">
        <w:rPr>
          <w:position w:val="-10"/>
          <w:szCs w:val="21"/>
        </w:rPr>
        <w:object w:dxaOrig="499" w:dyaOrig="319">
          <v:shape id="对象 49" o:spid="_x0000_i1030" type="#_x0000_t75" style="width:25.2pt;height:16.2pt;mso-position-horizontal-relative:page;mso-position-vertical-relative:page" o:ole="">
            <v:fill o:detectmouseclick="t"/>
            <v:imagedata r:id="rId17" o:title=""/>
          </v:shape>
          <o:OLEObject Type="Embed" ProgID="Equation.3" ShapeID="对象 49" DrawAspect="Content" ObjectID="_1533838764" r:id="rId18">
            <o:FieldCodes>\* MERGEFORMAT</o:FieldCodes>
          </o:OLEObject>
        </w:object>
      </w:r>
      <w:r>
        <w:rPr>
          <w:szCs w:val="21"/>
          <w:u w:val="single"/>
        </w:rPr>
        <w:t xml:space="preserve">                                        </w:t>
      </w:r>
      <w:r>
        <w:rPr>
          <w:szCs w:val="21"/>
        </w:rPr>
        <w:t>.</w:t>
      </w:r>
    </w:p>
    <w:p w:rsidR="002B1042" w:rsidRDefault="002B1042">
      <w:pPr>
        <w:rPr>
          <w:szCs w:val="21"/>
        </w:rPr>
      </w:pPr>
      <w:r>
        <w:rPr>
          <w:szCs w:val="21"/>
        </w:rPr>
        <w:t xml:space="preserve">  4. </w:t>
      </w:r>
      <w:r>
        <w:rPr>
          <w:rFonts w:hint="eastAsia"/>
          <w:szCs w:val="21"/>
        </w:rPr>
        <w:t>曲线</w:t>
      </w:r>
      <w:r w:rsidRPr="004B0D61">
        <w:rPr>
          <w:position w:val="-24"/>
          <w:szCs w:val="21"/>
        </w:rPr>
        <w:object w:dxaOrig="1640" w:dyaOrig="620">
          <v:shape id="_x0000_i1031" type="#_x0000_t75" style="width:82.2pt;height:31.2pt" o:ole="">
            <v:fill o:detectmouseclick="t"/>
            <v:imagedata r:id="rId19" o:title=""/>
          </v:shape>
          <o:OLEObject Type="Embed" ProgID="Equation.DSMT4" ShapeID="_x0000_i1031" DrawAspect="Content" ObjectID="_1533838765" r:id="rId20">
            <o:FieldCodes>\* MERGEFORMAT</o:FieldCodes>
          </o:OLEObject>
        </w:object>
      </w:r>
      <w:r>
        <w:rPr>
          <w:rFonts w:hint="eastAsia"/>
          <w:szCs w:val="21"/>
        </w:rPr>
        <w:t>的渐近线有</w:t>
      </w:r>
      <w:r>
        <w:rPr>
          <w:szCs w:val="21"/>
          <w:u w:val="single"/>
        </w:rPr>
        <w:t xml:space="preserve">                                </w:t>
      </w:r>
      <w:r>
        <w:rPr>
          <w:szCs w:val="21"/>
        </w:rPr>
        <w:t>.</w:t>
      </w:r>
    </w:p>
    <w:p w:rsidR="002B1042" w:rsidRDefault="002B1042">
      <w:pPr>
        <w:ind w:left="225"/>
        <w:rPr>
          <w:szCs w:val="21"/>
        </w:rPr>
      </w:pPr>
      <w:r>
        <w:rPr>
          <w:rFonts w:ascii="宋体" w:hAnsi="宋体"/>
          <w:szCs w:val="21"/>
        </w:rPr>
        <w:t>5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设</w:t>
      </w:r>
      <w:r w:rsidRPr="004B0D61">
        <w:rPr>
          <w:position w:val="-10"/>
          <w:szCs w:val="21"/>
        </w:rPr>
        <w:object w:dxaOrig="1520" w:dyaOrig="360">
          <v:shape id="_x0000_i1032" type="#_x0000_t75" style="width:76.2pt;height:18pt" o:ole="">
            <v:imagedata r:id="rId21" o:title=""/>
          </v:shape>
          <o:OLEObject Type="Embed" ProgID="Equation.DSMT4" ShapeID="_x0000_i1032" DrawAspect="Content" ObjectID="_1533838766" r:id="rId22"/>
        </w:object>
      </w:r>
      <w:r>
        <w:rPr>
          <w:rFonts w:hint="eastAsia"/>
          <w:szCs w:val="21"/>
        </w:rPr>
        <w:t>，则</w:t>
      </w:r>
      <w:r w:rsidRPr="004B0D61">
        <w:rPr>
          <w:position w:val="-10"/>
          <w:szCs w:val="21"/>
        </w:rPr>
        <w:object w:dxaOrig="1140" w:dyaOrig="360">
          <v:shape id="对象 60" o:spid="_x0000_i1033" type="#_x0000_t75" style="width:57pt;height:18pt;mso-position-horizontal-relative:page;mso-position-vertical-relative:page" o:ole="">
            <v:imagedata r:id="rId23" o:title=""/>
          </v:shape>
          <o:OLEObject Type="Embed" ProgID="Equation.DSMT4" ShapeID="对象 60" DrawAspect="Content" ObjectID="_1533838767" r:id="rId24"/>
        </w:objec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             </w:t>
      </w:r>
      <w:r>
        <w:rPr>
          <w:szCs w:val="21"/>
        </w:rPr>
        <w:t>.</w:t>
      </w:r>
    </w:p>
    <w:p w:rsidR="002B1042" w:rsidRDefault="002B1042">
      <w:pPr>
        <w:ind w:left="227"/>
        <w:rPr>
          <w:szCs w:val="21"/>
        </w:rPr>
      </w:pPr>
      <w:r>
        <w:rPr>
          <w:szCs w:val="21"/>
        </w:rPr>
        <w:t xml:space="preserve">6. </w:t>
      </w:r>
      <w:r>
        <w:rPr>
          <w:rFonts w:hint="eastAsia"/>
          <w:szCs w:val="21"/>
        </w:rPr>
        <w:t>微分方程</w:t>
      </w:r>
      <w:r w:rsidRPr="004B0D61">
        <w:rPr>
          <w:position w:val="-30"/>
          <w:szCs w:val="21"/>
        </w:rPr>
        <w:object w:dxaOrig="1260" w:dyaOrig="680">
          <v:shape id="对象 8" o:spid="_x0000_i1034" type="#_x0000_t75" style="width:63pt;height:34.2pt;mso-position-horizontal-relative:page;mso-position-vertical-relative:page" o:ole="">
            <v:imagedata r:id="rId25" o:title=""/>
          </v:shape>
          <o:OLEObject Type="Embed" ProgID="Equation.DSMT4" ShapeID="对象 8" DrawAspect="Content" ObjectID="_1533838768" r:id="rId26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的通解为</w:t>
      </w:r>
      <w:r>
        <w:rPr>
          <w:szCs w:val="21"/>
          <w:u w:val="single"/>
        </w:rPr>
        <w:t xml:space="preserve">                         </w:t>
      </w:r>
      <w:r>
        <w:rPr>
          <w:szCs w:val="21"/>
        </w:rPr>
        <w:t>.</w:t>
      </w:r>
    </w:p>
    <w:p w:rsidR="002B1042" w:rsidRDefault="002B1042" w:rsidP="000B51F9">
      <w:pPr>
        <w:ind w:firstLineChars="100" w:firstLine="31680"/>
        <w:jc w:val="left"/>
        <w:rPr>
          <w:szCs w:val="21"/>
        </w:rPr>
      </w:pPr>
      <w:r>
        <w:rPr>
          <w:szCs w:val="21"/>
        </w:rPr>
        <w:t xml:space="preserve">7. </w:t>
      </w:r>
      <w:r>
        <w:rPr>
          <w:rFonts w:hint="eastAsia"/>
          <w:szCs w:val="21"/>
        </w:rPr>
        <w:t>微分方程</w:t>
      </w:r>
      <w:r w:rsidRPr="004B0D61">
        <w:rPr>
          <w:position w:val="-10"/>
          <w:szCs w:val="21"/>
        </w:rPr>
        <w:object w:dxaOrig="2580" w:dyaOrig="359">
          <v:shape id="对象 63" o:spid="_x0000_i1035" type="#_x0000_t75" style="width:129pt;height:18pt;mso-position-horizontal-relative:page;mso-position-vertical-relative:page" o:ole="">
            <v:imagedata r:id="rId27" o:title=""/>
          </v:shape>
          <o:OLEObject Type="Embed" ProgID="Equation.3" ShapeID="对象 63" DrawAspect="Content" ObjectID="_1533838769" r:id="rId28">
            <o:FieldCodes>\* MERGEFORMAT</o:FieldCodes>
          </o:OLEObject>
        </w:object>
      </w:r>
      <w:r>
        <w:rPr>
          <w:rFonts w:hint="eastAsia"/>
          <w:szCs w:val="21"/>
        </w:rPr>
        <w:t>的特解形式可设为</w:t>
      </w:r>
    </w:p>
    <w:p w:rsidR="002B1042" w:rsidRDefault="002B1042" w:rsidP="000B51F9">
      <w:pPr>
        <w:ind w:firstLineChars="200" w:firstLine="31680"/>
        <w:jc w:val="left"/>
        <w:rPr>
          <w:szCs w:val="21"/>
        </w:rPr>
      </w:pPr>
      <w:r>
        <w:rPr>
          <w:szCs w:val="21"/>
          <w:u w:val="single"/>
        </w:rPr>
        <w:t xml:space="preserve">                                              </w:t>
      </w:r>
      <w:r>
        <w:rPr>
          <w:szCs w:val="21"/>
        </w:rPr>
        <w:t>.</w:t>
      </w:r>
    </w:p>
    <w:p w:rsidR="002B1042" w:rsidRDefault="002B1042" w:rsidP="000B51F9">
      <w:pPr>
        <w:ind w:firstLineChars="100" w:firstLine="31680"/>
        <w:rPr>
          <w:szCs w:val="21"/>
        </w:rPr>
      </w:pPr>
    </w:p>
    <w:p w:rsidR="002B1042" w:rsidRDefault="002B1042" w:rsidP="000B51F9">
      <w:pPr>
        <w:ind w:firstLineChars="100" w:firstLine="31680"/>
        <w:rPr>
          <w:szCs w:val="21"/>
        </w:rPr>
      </w:pPr>
    </w:p>
    <w:p w:rsidR="002B1042" w:rsidRDefault="002B1042" w:rsidP="000B51F9">
      <w:pPr>
        <w:ind w:firstLineChars="100" w:firstLine="31680"/>
        <w:rPr>
          <w:szCs w:val="21"/>
        </w:rPr>
      </w:pPr>
    </w:p>
    <w:p w:rsidR="002B1042" w:rsidRDefault="002B1042" w:rsidP="000B51F9">
      <w:pPr>
        <w:ind w:firstLineChars="100" w:firstLine="31680"/>
        <w:rPr>
          <w:szCs w:val="21"/>
        </w:rPr>
      </w:pPr>
    </w:p>
    <w:p w:rsidR="002B1042" w:rsidRDefault="002B1042" w:rsidP="000B51F9">
      <w:pPr>
        <w:ind w:firstLineChars="100" w:firstLine="31680"/>
        <w:rPr>
          <w:szCs w:val="21"/>
        </w:rPr>
      </w:pPr>
    </w:p>
    <w:p w:rsidR="002B1042" w:rsidRDefault="002B1042" w:rsidP="000B51F9">
      <w:pPr>
        <w:ind w:firstLineChars="100" w:firstLine="31680"/>
        <w:rPr>
          <w:szCs w:val="21"/>
        </w:rPr>
      </w:pPr>
    </w:p>
    <w:p w:rsidR="002B1042" w:rsidRDefault="002B1042" w:rsidP="000B51F9">
      <w:pPr>
        <w:ind w:firstLineChars="100" w:firstLine="31680"/>
        <w:rPr>
          <w:szCs w:val="21"/>
        </w:rPr>
      </w:pPr>
    </w:p>
    <w:p w:rsidR="002B1042" w:rsidRDefault="002B1042" w:rsidP="000B51F9">
      <w:pPr>
        <w:ind w:firstLineChars="100" w:firstLine="31680"/>
        <w:rPr>
          <w:szCs w:val="21"/>
        </w:rPr>
      </w:pPr>
    </w:p>
    <w:p w:rsidR="002B1042" w:rsidRDefault="002B1042" w:rsidP="000B51F9">
      <w:pPr>
        <w:ind w:firstLineChars="100" w:firstLine="31680"/>
        <w:rPr>
          <w:szCs w:val="21"/>
        </w:rPr>
      </w:pPr>
    </w:p>
    <w:p w:rsidR="002B1042" w:rsidRDefault="002B1042" w:rsidP="000B51F9">
      <w:pPr>
        <w:ind w:firstLineChars="100" w:firstLine="31680"/>
        <w:rPr>
          <w:szCs w:val="21"/>
        </w:rPr>
      </w:pPr>
    </w:p>
    <w:p w:rsidR="002B1042" w:rsidRDefault="002B1042" w:rsidP="000B51F9">
      <w:pPr>
        <w:ind w:firstLineChars="100" w:firstLine="31680"/>
        <w:rPr>
          <w:szCs w:val="21"/>
        </w:rPr>
      </w:pPr>
    </w:p>
    <w:p w:rsidR="002B1042" w:rsidRDefault="002B1042" w:rsidP="000B51F9">
      <w:pPr>
        <w:ind w:firstLineChars="100" w:firstLine="31680"/>
        <w:rPr>
          <w:szCs w:val="21"/>
        </w:rPr>
      </w:pPr>
    </w:p>
    <w:p w:rsidR="002B1042" w:rsidRDefault="002B1042" w:rsidP="000B51F9">
      <w:pPr>
        <w:ind w:firstLineChars="100" w:firstLine="31680"/>
        <w:rPr>
          <w:szCs w:val="21"/>
        </w:rPr>
      </w:pPr>
    </w:p>
    <w:p w:rsidR="002B1042" w:rsidRDefault="002B1042" w:rsidP="000B51F9">
      <w:pPr>
        <w:ind w:firstLineChars="100" w:firstLine="31680"/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2B1042">
        <w:trPr>
          <w:trHeight w:val="458"/>
        </w:trPr>
        <w:tc>
          <w:tcPr>
            <w:tcW w:w="1008" w:type="dxa"/>
            <w:vAlign w:val="center"/>
          </w:tcPr>
          <w:p w:rsidR="002B1042" w:rsidRDefault="002B10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900" w:type="dxa"/>
            <w:vAlign w:val="center"/>
          </w:tcPr>
          <w:p w:rsidR="002B1042" w:rsidRDefault="002B1042">
            <w:pPr>
              <w:jc w:val="center"/>
              <w:rPr>
                <w:sz w:val="24"/>
              </w:rPr>
            </w:pPr>
          </w:p>
        </w:tc>
      </w:tr>
      <w:tr w:rsidR="002B1042">
        <w:trPr>
          <w:trHeight w:val="434"/>
        </w:trPr>
        <w:tc>
          <w:tcPr>
            <w:tcW w:w="1008" w:type="dxa"/>
            <w:vAlign w:val="center"/>
          </w:tcPr>
          <w:p w:rsidR="002B1042" w:rsidRDefault="002B10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评卷人</w:t>
            </w:r>
          </w:p>
        </w:tc>
        <w:tc>
          <w:tcPr>
            <w:tcW w:w="900" w:type="dxa"/>
            <w:vAlign w:val="center"/>
          </w:tcPr>
          <w:p w:rsidR="002B1042" w:rsidRDefault="002B1042">
            <w:pPr>
              <w:jc w:val="center"/>
              <w:rPr>
                <w:sz w:val="24"/>
              </w:rPr>
            </w:pPr>
          </w:p>
        </w:tc>
      </w:tr>
    </w:tbl>
    <w:p w:rsidR="002B1042" w:rsidRDefault="002B1042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计算题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每小题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28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)</w:t>
      </w:r>
    </w:p>
    <w:p w:rsidR="002B1042" w:rsidRPr="00324C24" w:rsidRDefault="002B1042">
      <w:pPr>
        <w:rPr>
          <w:szCs w:val="21"/>
        </w:rPr>
      </w:pPr>
      <w:r w:rsidRPr="00324C24">
        <w:rPr>
          <w:szCs w:val="21"/>
        </w:rPr>
        <w:t xml:space="preserve">8. </w:t>
      </w:r>
      <w:r w:rsidRPr="00324C24">
        <w:rPr>
          <w:rFonts w:hint="eastAsia"/>
          <w:szCs w:val="21"/>
        </w:rPr>
        <w:t>求</w:t>
      </w:r>
      <w:r>
        <w:rPr>
          <w:szCs w:val="21"/>
        </w:rPr>
        <w:t xml:space="preserve"> </w:t>
      </w:r>
      <w:r w:rsidRPr="00324C24">
        <w:rPr>
          <w:rFonts w:ascii="宋体" w:hAnsi="宋体" w:hint="eastAsia"/>
          <w:color w:val="000000"/>
          <w:position w:val="-26"/>
          <w:szCs w:val="21"/>
        </w:rPr>
        <w:object w:dxaOrig="2200" w:dyaOrig="880">
          <v:shape id="_x0000_i1036" type="#_x0000_t75" style="width:109.8pt;height:43.8pt" o:ole="">
            <v:imagedata r:id="rId29" o:title=""/>
          </v:shape>
          <o:OLEObject Type="Embed" ProgID="Equation.DSMT4" ShapeID="_x0000_i1036" DrawAspect="Content" ObjectID="_1533838770" r:id="rId30">
            <o:FieldCodes>\* MERGEFORMAT</o:FieldCodes>
          </o:OLEObject>
        </w:object>
      </w: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Default="002B1042">
      <w:pPr>
        <w:rPr>
          <w:sz w:val="24"/>
        </w:rPr>
      </w:pPr>
    </w:p>
    <w:p w:rsidR="002B1042" w:rsidRPr="00324C24" w:rsidRDefault="002B1042">
      <w:pPr>
        <w:rPr>
          <w:rFonts w:ascii="宋体"/>
          <w:color w:val="000000"/>
          <w:szCs w:val="21"/>
        </w:rPr>
      </w:pPr>
      <w:r w:rsidRPr="00324C24">
        <w:rPr>
          <w:szCs w:val="21"/>
        </w:rPr>
        <w:t>9.</w:t>
      </w:r>
      <w:r w:rsidRPr="00324C24">
        <w:rPr>
          <w:rFonts w:ascii="宋体" w:hAnsi="宋体"/>
          <w:szCs w:val="21"/>
        </w:rPr>
        <w:t xml:space="preserve"> </w:t>
      </w:r>
      <w:r w:rsidRPr="00324C24">
        <w:rPr>
          <w:rFonts w:ascii="宋体" w:hAnsi="宋体" w:hint="eastAsia"/>
          <w:szCs w:val="21"/>
        </w:rPr>
        <w:t>计算</w:t>
      </w:r>
      <w:r w:rsidRPr="00324C24">
        <w:rPr>
          <w:rFonts w:ascii="宋体" w:hAnsi="宋体" w:hint="eastAsia"/>
          <w:position w:val="-24"/>
          <w:szCs w:val="21"/>
        </w:rPr>
        <w:object w:dxaOrig="1500" w:dyaOrig="620">
          <v:shape id="对象 16" o:spid="_x0000_i1037" type="#_x0000_t75" style="width:75pt;height:31.2pt;mso-position-horizontal-relative:page;mso-position-vertical-relative:page" o:ole="">
            <v:imagedata r:id="rId31" o:title=""/>
          </v:shape>
          <o:OLEObject Type="Embed" ProgID="Equation.DSMT4" ShapeID="对象 16" DrawAspect="Content" ObjectID="_1533838771" r:id="rId32"/>
        </w:object>
      </w:r>
      <w:r w:rsidRPr="00324C24">
        <w:rPr>
          <w:rFonts w:ascii="宋体"/>
          <w:szCs w:val="21"/>
        </w:rPr>
        <w:t>.</w:t>
      </w: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Pr="00324C24" w:rsidRDefault="002B1042">
      <w:pPr>
        <w:rPr>
          <w:szCs w:val="21"/>
        </w:rPr>
      </w:pPr>
      <w:r w:rsidRPr="00324C24">
        <w:rPr>
          <w:szCs w:val="21"/>
        </w:rPr>
        <w:t xml:space="preserve">10. </w:t>
      </w:r>
      <w:r w:rsidRPr="00324C24">
        <w:rPr>
          <w:rFonts w:hint="eastAsia"/>
          <w:szCs w:val="21"/>
        </w:rPr>
        <w:t>设</w:t>
      </w:r>
      <w:r w:rsidRPr="00324C24">
        <w:rPr>
          <w:szCs w:val="21"/>
        </w:rPr>
        <w:t xml:space="preserve"> </w:t>
      </w:r>
      <w:r w:rsidRPr="00324C24">
        <w:rPr>
          <w:position w:val="-24"/>
          <w:szCs w:val="21"/>
        </w:rPr>
        <w:object w:dxaOrig="1880" w:dyaOrig="620">
          <v:shape id="_x0000_i1038" type="#_x0000_t75" style="width:94.8pt;height:31.2pt" o:ole="">
            <v:fill o:detectmouseclick="t"/>
            <v:imagedata r:id="rId33" o:title=""/>
          </v:shape>
          <o:OLEObject Type="Embed" ProgID="Equation.DSMT4" ShapeID="_x0000_i1038" DrawAspect="Content" ObjectID="_1533838772" r:id="rId34"/>
        </w:object>
      </w:r>
      <w:r w:rsidRPr="00324C24">
        <w:rPr>
          <w:rFonts w:hint="eastAsia"/>
          <w:szCs w:val="21"/>
        </w:rPr>
        <w:t>，试求</w:t>
      </w:r>
      <w:r w:rsidRPr="00324C24">
        <w:rPr>
          <w:position w:val="-22"/>
          <w:szCs w:val="21"/>
        </w:rPr>
        <w:object w:dxaOrig="1380" w:dyaOrig="560">
          <v:shape id="_x0000_i1039" type="#_x0000_t75" style="width:73.2pt;height:30pt" o:ole="">
            <v:imagedata r:id="rId35" o:title=""/>
          </v:shape>
          <o:OLEObject Type="Embed" ProgID="Equation.DSMT4" ShapeID="_x0000_i1039" DrawAspect="Content" ObjectID="_1533838773" r:id="rId36"/>
        </w:object>
      </w:r>
      <w:r w:rsidRPr="00324C24">
        <w:rPr>
          <w:rFonts w:ascii="宋体"/>
          <w:szCs w:val="21"/>
        </w:rPr>
        <w:t>.</w:t>
      </w: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Pr="00324C24" w:rsidRDefault="002B1042">
      <w:pPr>
        <w:rPr>
          <w:rFonts w:ascii="宋体"/>
          <w:szCs w:val="21"/>
        </w:rPr>
      </w:pPr>
      <w:r w:rsidRPr="00324C24">
        <w:rPr>
          <w:szCs w:val="21"/>
        </w:rPr>
        <w:t xml:space="preserve">11. </w:t>
      </w:r>
      <w:r w:rsidRPr="00324C24">
        <w:rPr>
          <w:rFonts w:ascii="宋体" w:hAnsi="宋体" w:hint="eastAsia"/>
          <w:szCs w:val="21"/>
        </w:rPr>
        <w:t>求抛物线</w:t>
      </w:r>
      <w:r w:rsidRPr="00324C24">
        <w:rPr>
          <w:rFonts w:ascii="宋体" w:hAnsi="宋体" w:hint="eastAsia"/>
          <w:position w:val="-10"/>
          <w:szCs w:val="21"/>
        </w:rPr>
        <w:object w:dxaOrig="1840" w:dyaOrig="360">
          <v:shape id="_x0000_i1040" type="#_x0000_t75" style="width:91.8pt;height:18pt" o:ole="" fillcolor="#6d6d6d">
            <v:imagedata r:id="rId37" o:title=""/>
          </v:shape>
          <o:OLEObject Type="Embed" ProgID="Equation.DSMT4" ShapeID="_x0000_i1040" DrawAspect="Content" ObjectID="_1533838774" r:id="rId38"/>
        </w:object>
      </w:r>
      <w:r w:rsidRPr="00324C24">
        <w:rPr>
          <w:rFonts w:ascii="宋体" w:hAnsi="宋体" w:hint="eastAsia"/>
          <w:szCs w:val="21"/>
        </w:rPr>
        <w:t>绕</w:t>
      </w:r>
      <w:r w:rsidRPr="00324C24">
        <w:rPr>
          <w:i/>
          <w:iCs/>
          <w:position w:val="-6"/>
          <w:szCs w:val="21"/>
        </w:rPr>
        <w:object w:dxaOrig="200" w:dyaOrig="220">
          <v:shape id="对象 207" o:spid="_x0000_i1041" type="#_x0000_t75" style="width:10.2pt;height:10.8pt;mso-position-horizontal-relative:page;mso-position-vertical-relative:page" o:ole="">
            <v:imagedata r:id="rId39" o:title=""/>
          </v:shape>
          <o:OLEObject Type="Embed" ProgID="Equation.DSMT4" ShapeID="对象 207" DrawAspect="Content" ObjectID="_1533838775" r:id="rId40"/>
        </w:object>
      </w:r>
      <w:r w:rsidRPr="00324C24">
        <w:rPr>
          <w:rFonts w:ascii="宋体" w:hAnsi="宋体" w:hint="eastAsia"/>
          <w:szCs w:val="21"/>
        </w:rPr>
        <w:t>轴旋转一周所得曲面的面积</w:t>
      </w:r>
      <w:r w:rsidRPr="00324C24">
        <w:rPr>
          <w:rFonts w:ascii="宋体"/>
          <w:szCs w:val="21"/>
        </w:rPr>
        <w:t>.</w:t>
      </w:r>
    </w:p>
    <w:p w:rsidR="002B1042" w:rsidRDefault="002B1042">
      <w:pPr>
        <w:rPr>
          <w:rFonts w:ascii="宋体"/>
          <w:i/>
          <w:iCs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</w:rPr>
      </w:pPr>
    </w:p>
    <w:p w:rsidR="002B1042" w:rsidRDefault="002B1042">
      <w:pPr>
        <w:rPr>
          <w:rFonts w:ascii="宋体"/>
          <w:sz w:val="24"/>
        </w:rPr>
      </w:pPr>
    </w:p>
    <w:p w:rsidR="002B1042" w:rsidRDefault="002B1042">
      <w:pPr>
        <w:rPr>
          <w:rFonts w:ascii="宋体"/>
        </w:rPr>
      </w:pPr>
    </w:p>
    <w:p w:rsidR="002B1042" w:rsidRDefault="002B1042"/>
    <w:p w:rsidR="002B1042" w:rsidRDefault="002B1042"/>
    <w:p w:rsidR="002B1042" w:rsidRDefault="002B1042"/>
    <w:p w:rsidR="002B1042" w:rsidRDefault="002B1042"/>
    <w:p w:rsidR="002B1042" w:rsidRDefault="002B1042"/>
    <w:p w:rsidR="002B1042" w:rsidRDefault="002B1042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2B1042">
        <w:trPr>
          <w:trHeight w:val="458"/>
        </w:trPr>
        <w:tc>
          <w:tcPr>
            <w:tcW w:w="1008" w:type="dxa"/>
            <w:vAlign w:val="center"/>
          </w:tcPr>
          <w:p w:rsidR="002B1042" w:rsidRDefault="002B10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900" w:type="dxa"/>
            <w:vAlign w:val="center"/>
          </w:tcPr>
          <w:p w:rsidR="002B1042" w:rsidRDefault="002B1042">
            <w:pPr>
              <w:jc w:val="center"/>
            </w:pPr>
          </w:p>
        </w:tc>
      </w:tr>
      <w:tr w:rsidR="002B1042">
        <w:trPr>
          <w:trHeight w:val="434"/>
        </w:trPr>
        <w:tc>
          <w:tcPr>
            <w:tcW w:w="1008" w:type="dxa"/>
            <w:vAlign w:val="center"/>
          </w:tcPr>
          <w:p w:rsidR="002B1042" w:rsidRDefault="002B10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评卷人</w:t>
            </w:r>
          </w:p>
        </w:tc>
        <w:tc>
          <w:tcPr>
            <w:tcW w:w="900" w:type="dxa"/>
            <w:vAlign w:val="center"/>
          </w:tcPr>
          <w:p w:rsidR="002B1042" w:rsidRDefault="002B1042">
            <w:pPr>
              <w:jc w:val="center"/>
            </w:pPr>
          </w:p>
        </w:tc>
      </w:tr>
    </w:tbl>
    <w:p w:rsidR="002B1042" w:rsidRDefault="002B1042">
      <w:r>
        <w:rPr>
          <w:rFonts w:hint="eastAsia"/>
          <w:b/>
          <w:sz w:val="24"/>
        </w:rPr>
        <w:t>三</w:t>
      </w:r>
      <w:r>
        <w:rPr>
          <w:b/>
          <w:sz w:val="24"/>
        </w:rPr>
        <w:t>.</w:t>
      </w:r>
      <w:r>
        <w:rPr>
          <w:b/>
        </w:rPr>
        <w:t xml:space="preserve">  </w:t>
      </w:r>
      <w:r>
        <w:rPr>
          <w:rFonts w:hint="eastAsia"/>
          <w:b/>
        </w:rPr>
        <w:t>解答题（每小题</w:t>
      </w:r>
      <w:r>
        <w:rPr>
          <w:b/>
        </w:rPr>
        <w:t>7</w:t>
      </w:r>
      <w:r>
        <w:rPr>
          <w:rFonts w:hint="eastAsia"/>
          <w:b/>
        </w:rPr>
        <w:t>分，共</w:t>
      </w:r>
      <w:r>
        <w:rPr>
          <w:b/>
        </w:rPr>
        <w:t>21</w:t>
      </w:r>
      <w:r>
        <w:rPr>
          <w:rFonts w:hint="eastAsia"/>
          <w:b/>
        </w:rPr>
        <w:t>分）</w:t>
      </w:r>
    </w:p>
    <w:p w:rsidR="002B1042" w:rsidRDefault="002B1042" w:rsidP="00247FA4">
      <w:pPr>
        <w:jc w:val="left"/>
        <w:rPr>
          <w:rFonts w:ascii="宋体"/>
          <w:color w:val="000000"/>
          <w:szCs w:val="21"/>
        </w:rPr>
      </w:pPr>
      <w:r w:rsidRPr="00F15E2C">
        <w:rPr>
          <w:szCs w:val="21"/>
        </w:rPr>
        <w:t xml:space="preserve">12. </w:t>
      </w:r>
      <w:r>
        <w:rPr>
          <w:rFonts w:hint="eastAsia"/>
          <w:szCs w:val="21"/>
        </w:rPr>
        <w:t>设函数</w:t>
      </w:r>
      <w:r w:rsidRPr="00247FA4">
        <w:rPr>
          <w:position w:val="-10"/>
          <w:szCs w:val="21"/>
        </w:rPr>
        <w:object w:dxaOrig="520" w:dyaOrig="320">
          <v:shape id="_x0000_i1042" type="#_x0000_t75" style="width:25.8pt;height:16.2pt" o:ole="">
            <v:imagedata r:id="rId41" o:title=""/>
          </v:shape>
          <o:OLEObject Type="Embed" ProgID="Equation.DSMT4" ShapeID="_x0000_i1042" DrawAspect="Content" ObjectID="_1533838776" r:id="rId42"/>
        </w:object>
      </w:r>
      <w:r>
        <w:rPr>
          <w:rFonts w:hint="eastAsia"/>
          <w:szCs w:val="21"/>
        </w:rPr>
        <w:t>在</w:t>
      </w:r>
      <w:r w:rsidRPr="00247FA4">
        <w:rPr>
          <w:position w:val="-12"/>
          <w:szCs w:val="21"/>
        </w:rPr>
        <w:object w:dxaOrig="260" w:dyaOrig="360">
          <v:shape id="_x0000_i1043" type="#_x0000_t75" style="width:13.2pt;height:18pt" o:ole="">
            <v:imagedata r:id="rId43" o:title=""/>
          </v:shape>
          <o:OLEObject Type="Embed" ProgID="Equation.DSMT4" ShapeID="_x0000_i1043" DrawAspect="Content" ObjectID="_1533838777" r:id="rId44"/>
        </w:object>
      </w:r>
      <w:r>
        <w:rPr>
          <w:rFonts w:hint="eastAsia"/>
          <w:szCs w:val="21"/>
        </w:rPr>
        <w:t>的某邻域内有三阶连续的导数，且</w:t>
      </w:r>
      <w:r w:rsidRPr="00247FA4">
        <w:rPr>
          <w:position w:val="-12"/>
          <w:szCs w:val="21"/>
        </w:rPr>
        <w:object w:dxaOrig="1939" w:dyaOrig="360">
          <v:shape id="_x0000_i1044" type="#_x0000_t75" style="width:97.2pt;height:18pt" o:ole="">
            <v:imagedata r:id="rId45" o:title=""/>
          </v:shape>
          <o:OLEObject Type="Embed" ProgID="Equation.DSMT4" ShapeID="_x0000_i1044" DrawAspect="Content" ObjectID="_1533838778" r:id="rId46"/>
        </w:object>
      </w:r>
      <w:r>
        <w:rPr>
          <w:rFonts w:hint="eastAsia"/>
          <w:szCs w:val="21"/>
        </w:rPr>
        <w:t>，</w:t>
      </w:r>
      <w:r w:rsidRPr="00247FA4">
        <w:rPr>
          <w:position w:val="-12"/>
          <w:szCs w:val="21"/>
        </w:rPr>
        <w:object w:dxaOrig="1100" w:dyaOrig="360">
          <v:shape id="_x0000_i1045" type="#_x0000_t75" style="width:55.2pt;height:18pt" o:ole="">
            <v:imagedata r:id="rId47" o:title=""/>
          </v:shape>
          <o:OLEObject Type="Embed" ProgID="Equation.DSMT4" ShapeID="_x0000_i1045" DrawAspect="Content" ObjectID="_1533838779" r:id="rId48"/>
        </w:object>
      </w:r>
      <w:r>
        <w:rPr>
          <w:szCs w:val="21"/>
        </w:rPr>
        <w:t xml:space="preserve">. </w:t>
      </w:r>
      <w:r>
        <w:rPr>
          <w:rFonts w:hint="eastAsia"/>
          <w:szCs w:val="21"/>
        </w:rPr>
        <w:t>问：</w:t>
      </w:r>
      <w:r w:rsidRPr="00247FA4">
        <w:rPr>
          <w:position w:val="-10"/>
          <w:szCs w:val="21"/>
        </w:rPr>
        <w:object w:dxaOrig="520" w:dyaOrig="320">
          <v:shape id="_x0000_i1046" type="#_x0000_t75" style="width:25.8pt;height:16.2pt" o:ole="">
            <v:imagedata r:id="rId41" o:title=""/>
          </v:shape>
          <o:OLEObject Type="Embed" ProgID="Equation.DSMT4" ShapeID="_x0000_i1046" DrawAspect="Content" ObjectID="_1533838780" r:id="rId49"/>
        </w:object>
      </w:r>
      <w:r>
        <w:rPr>
          <w:rFonts w:hint="eastAsia"/>
          <w:szCs w:val="21"/>
        </w:rPr>
        <w:t>在</w:t>
      </w:r>
      <w:r w:rsidRPr="00247FA4">
        <w:rPr>
          <w:position w:val="-12"/>
          <w:szCs w:val="21"/>
        </w:rPr>
        <w:object w:dxaOrig="260" w:dyaOrig="360">
          <v:shape id="_x0000_i1047" type="#_x0000_t75" style="width:13.2pt;height:18pt" o:ole="">
            <v:imagedata r:id="rId43" o:title=""/>
          </v:shape>
          <o:OLEObject Type="Embed" ProgID="Equation.DSMT4" ShapeID="_x0000_i1047" DrawAspect="Content" ObjectID="_1533838781" r:id="rId50"/>
        </w:object>
      </w:r>
      <w:r>
        <w:rPr>
          <w:rFonts w:hint="eastAsia"/>
          <w:szCs w:val="21"/>
        </w:rPr>
        <w:t>是否取得极值？为什么？</w:t>
      </w:r>
      <w:r>
        <w:rPr>
          <w:szCs w:val="21"/>
        </w:rPr>
        <w:t xml:space="preserve"> </w:t>
      </w: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 w:rsidP="000B51F9">
      <w:pPr>
        <w:ind w:firstLineChars="100" w:firstLine="31680"/>
        <w:rPr>
          <w:rFonts w:ascii="宋体"/>
          <w:color w:val="000000"/>
          <w:szCs w:val="21"/>
        </w:rPr>
      </w:pPr>
    </w:p>
    <w:p w:rsidR="002B1042" w:rsidRDefault="002B1042">
      <w:pPr>
        <w:rPr>
          <w:rFonts w:ascii="宋体"/>
          <w:color w:val="000000"/>
          <w:szCs w:val="21"/>
        </w:rPr>
      </w:pPr>
    </w:p>
    <w:p w:rsidR="002B1042" w:rsidRPr="00324C24" w:rsidRDefault="002B1042">
      <w:pPr>
        <w:tabs>
          <w:tab w:val="left" w:pos="480"/>
        </w:tabs>
        <w:rPr>
          <w:rFonts w:ascii="宋体"/>
          <w:color w:val="000000"/>
          <w:szCs w:val="21"/>
        </w:rPr>
      </w:pPr>
      <w:r w:rsidRPr="00324C24">
        <w:rPr>
          <w:szCs w:val="21"/>
        </w:rPr>
        <w:t xml:space="preserve">13. </w:t>
      </w:r>
      <w:r w:rsidRPr="00324C24">
        <w:rPr>
          <w:rFonts w:ascii="宋体" w:hAnsi="宋体" w:hint="eastAsia"/>
          <w:color w:val="000000"/>
          <w:szCs w:val="21"/>
        </w:rPr>
        <w:t>判断反常积分</w:t>
      </w:r>
      <w:r w:rsidRPr="005B7CB5">
        <w:rPr>
          <w:rFonts w:ascii="宋体" w:hAnsi="宋体" w:hint="eastAsia"/>
          <w:color w:val="000000"/>
          <w:position w:val="-24"/>
          <w:szCs w:val="21"/>
        </w:rPr>
        <w:object w:dxaOrig="1840" w:dyaOrig="660">
          <v:shape id="_x0000_i1048" type="#_x0000_t75" style="width:91.8pt;height:33pt" o:ole="">
            <v:imagedata r:id="rId51" o:title=""/>
          </v:shape>
          <o:OLEObject Type="Embed" ProgID="Equation.DSMT4" ShapeID="_x0000_i1048" DrawAspect="Content" ObjectID="_1533838782" r:id="rId52"/>
        </w:object>
      </w:r>
      <w:r w:rsidRPr="00324C24">
        <w:rPr>
          <w:rFonts w:ascii="宋体" w:hAnsi="宋体" w:hint="eastAsia"/>
          <w:color w:val="000000"/>
          <w:szCs w:val="21"/>
        </w:rPr>
        <w:t>的敛散性</w:t>
      </w:r>
      <w:r w:rsidRPr="00324C24">
        <w:rPr>
          <w:rFonts w:ascii="宋体"/>
          <w:color w:val="000000"/>
          <w:szCs w:val="21"/>
        </w:rPr>
        <w:t>,</w:t>
      </w:r>
      <w:r w:rsidRPr="00324C24">
        <w:rPr>
          <w:rFonts w:ascii="宋体" w:hAnsi="宋体" w:hint="eastAsia"/>
          <w:color w:val="000000"/>
          <w:szCs w:val="21"/>
        </w:rPr>
        <w:t>并说明理由</w:t>
      </w:r>
      <w:r w:rsidRPr="00324C24">
        <w:rPr>
          <w:rFonts w:ascii="宋体"/>
          <w:color w:val="000000"/>
          <w:szCs w:val="21"/>
        </w:rPr>
        <w:t>.</w:t>
      </w:r>
      <w:r w:rsidRPr="00324C24">
        <w:rPr>
          <w:szCs w:val="21"/>
        </w:rPr>
        <w:t xml:space="preserve"> </w:t>
      </w: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Pr="00324C24" w:rsidRDefault="002B1042">
      <w:pPr>
        <w:rPr>
          <w:rFonts w:ascii="宋体"/>
          <w:color w:val="000000"/>
          <w:szCs w:val="21"/>
        </w:rPr>
      </w:pPr>
      <w:r w:rsidRPr="00324C24">
        <w:rPr>
          <w:rFonts w:ascii="宋体" w:hAnsi="宋体"/>
          <w:color w:val="000000"/>
          <w:szCs w:val="21"/>
        </w:rPr>
        <w:t xml:space="preserve">14. </w:t>
      </w:r>
      <w:r w:rsidRPr="00324C24">
        <w:rPr>
          <w:rFonts w:ascii="宋体" w:hAnsi="宋体" w:hint="eastAsia"/>
          <w:color w:val="000000"/>
          <w:szCs w:val="21"/>
        </w:rPr>
        <w:t>函数</w:t>
      </w:r>
      <w:r w:rsidRPr="00324C24">
        <w:rPr>
          <w:rFonts w:ascii="宋体" w:hAnsi="宋体" w:hint="eastAsia"/>
          <w:color w:val="000000"/>
          <w:position w:val="-10"/>
          <w:szCs w:val="21"/>
        </w:rPr>
        <w:object w:dxaOrig="1719" w:dyaOrig="379">
          <v:shape id="对象 197" o:spid="_x0000_i1049" type="#_x0000_t75" style="width:85.8pt;height:19.2pt;mso-position-horizontal-relative:page;mso-position-vertical-relative:page" o:ole="">
            <v:imagedata r:id="rId53" o:title=""/>
          </v:shape>
          <o:OLEObject Type="Embed" ProgID="Equation.DSMT4" ShapeID="对象 197" DrawAspect="Content" ObjectID="_1533838783" r:id="rId54"/>
        </w:object>
      </w:r>
      <w:r w:rsidRPr="00324C24">
        <w:rPr>
          <w:rFonts w:ascii="宋体" w:hAnsi="宋体" w:hint="eastAsia"/>
          <w:color w:val="000000"/>
          <w:szCs w:val="21"/>
        </w:rPr>
        <w:t>在</w:t>
      </w:r>
      <w:r w:rsidRPr="00324C24">
        <w:rPr>
          <w:rFonts w:ascii="宋体" w:hAnsi="宋体" w:hint="eastAsia"/>
          <w:color w:val="000000"/>
          <w:position w:val="-10"/>
          <w:szCs w:val="21"/>
        </w:rPr>
        <w:object w:dxaOrig="700" w:dyaOrig="319">
          <v:shape id="对象 199" o:spid="_x0000_i1050" type="#_x0000_t75" style="width:34.8pt;height:16.2pt;mso-position-horizontal-relative:page;mso-position-vertical-relative:page" o:ole="">
            <v:imagedata r:id="rId55" o:title=""/>
          </v:shape>
          <o:OLEObject Type="Embed" ProgID="Equation.DSMT4" ShapeID="对象 199" DrawAspect="Content" ObjectID="_1533838784" r:id="rId56"/>
        </w:object>
      </w:r>
      <w:r w:rsidRPr="00324C24">
        <w:rPr>
          <w:rFonts w:ascii="宋体" w:hAnsi="宋体" w:hint="eastAsia"/>
          <w:color w:val="000000"/>
          <w:szCs w:val="21"/>
        </w:rPr>
        <w:t>上是否一致连续？说明理由</w:t>
      </w:r>
      <w:r w:rsidRPr="00324C24">
        <w:rPr>
          <w:rFonts w:ascii="宋体"/>
          <w:color w:val="000000"/>
          <w:szCs w:val="21"/>
        </w:rPr>
        <w:t>.</w:t>
      </w: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rFonts w:ascii="宋体"/>
          <w:color w:val="000000"/>
          <w:sz w:val="24"/>
        </w:rPr>
      </w:pPr>
    </w:p>
    <w:p w:rsidR="002B1042" w:rsidRDefault="002B1042">
      <w:pPr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2B1042">
        <w:trPr>
          <w:trHeight w:val="458"/>
        </w:trPr>
        <w:tc>
          <w:tcPr>
            <w:tcW w:w="1008" w:type="dxa"/>
            <w:vAlign w:val="center"/>
          </w:tcPr>
          <w:p w:rsidR="002B1042" w:rsidRDefault="002B10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900" w:type="dxa"/>
            <w:vAlign w:val="center"/>
          </w:tcPr>
          <w:p w:rsidR="002B1042" w:rsidRDefault="002B1042">
            <w:pPr>
              <w:jc w:val="center"/>
            </w:pPr>
          </w:p>
        </w:tc>
      </w:tr>
      <w:tr w:rsidR="002B1042">
        <w:trPr>
          <w:trHeight w:val="434"/>
        </w:trPr>
        <w:tc>
          <w:tcPr>
            <w:tcW w:w="1008" w:type="dxa"/>
            <w:vAlign w:val="center"/>
          </w:tcPr>
          <w:p w:rsidR="002B1042" w:rsidRDefault="002B10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评卷人</w:t>
            </w:r>
          </w:p>
        </w:tc>
        <w:tc>
          <w:tcPr>
            <w:tcW w:w="900" w:type="dxa"/>
            <w:vAlign w:val="center"/>
          </w:tcPr>
          <w:p w:rsidR="002B1042" w:rsidRDefault="002B1042">
            <w:pPr>
              <w:jc w:val="center"/>
            </w:pPr>
          </w:p>
        </w:tc>
      </w:tr>
    </w:tbl>
    <w:p w:rsidR="002B1042" w:rsidRDefault="002B1042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证明题（每小题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 xml:space="preserve">, </w:t>
      </w:r>
      <w:r>
        <w:rPr>
          <w:rFonts w:hint="eastAsia"/>
          <w:b/>
          <w:sz w:val="24"/>
        </w:rPr>
        <w:t>共</w:t>
      </w:r>
      <w:r>
        <w:rPr>
          <w:b/>
          <w:sz w:val="24"/>
        </w:rPr>
        <w:t>16</w:t>
      </w:r>
      <w:r>
        <w:rPr>
          <w:rFonts w:hint="eastAsia"/>
          <w:b/>
          <w:sz w:val="24"/>
        </w:rPr>
        <w:t>分）</w:t>
      </w:r>
    </w:p>
    <w:p w:rsidR="002B1042" w:rsidRDefault="002B1042" w:rsidP="00E41496">
      <w:pPr>
        <w:rPr>
          <w:szCs w:val="21"/>
        </w:rPr>
      </w:pPr>
      <w:r w:rsidRPr="00E127F3">
        <w:rPr>
          <w:szCs w:val="21"/>
        </w:rPr>
        <w:t>15</w:t>
      </w:r>
      <w:r w:rsidRPr="00E127F3">
        <w:rPr>
          <w:rFonts w:hint="eastAsia"/>
          <w:szCs w:val="21"/>
        </w:rPr>
        <w:t>．设</w:t>
      </w:r>
      <w:r w:rsidRPr="00E127F3">
        <w:rPr>
          <w:szCs w:val="21"/>
        </w:rPr>
        <w:t xml:space="preserve"> </w:t>
      </w:r>
      <w:r w:rsidRPr="00E127F3">
        <w:rPr>
          <w:position w:val="-6"/>
          <w:szCs w:val="21"/>
        </w:rPr>
        <w:object w:dxaOrig="880" w:dyaOrig="279">
          <v:shape id="_x0000_i1051" type="#_x0000_t75" style="width:43.8pt;height:13.8pt" o:ole="">
            <v:imagedata r:id="rId57" o:title=""/>
          </v:shape>
          <o:OLEObject Type="Embed" ProgID="Equation.DSMT4" ShapeID="_x0000_i1051" DrawAspect="Content" ObjectID="_1533838785" r:id="rId58"/>
        </w:object>
      </w:r>
      <w:r w:rsidRPr="00E127F3">
        <w:rPr>
          <w:rFonts w:hint="eastAsia"/>
          <w:szCs w:val="21"/>
        </w:rPr>
        <w:t>，证明：</w:t>
      </w:r>
      <w:r w:rsidRPr="00E127F3">
        <w:rPr>
          <w:position w:val="-24"/>
          <w:szCs w:val="21"/>
        </w:rPr>
        <w:object w:dxaOrig="1420" w:dyaOrig="620">
          <v:shape id="_x0000_i1052" type="#_x0000_t75" style="width:70.8pt;height:31.2pt" o:ole="">
            <v:imagedata r:id="rId59" o:title=""/>
          </v:shape>
          <o:OLEObject Type="Embed" ProgID="Equation.DSMT4" ShapeID="_x0000_i1052" DrawAspect="Content" ObjectID="_1533838786" r:id="rId60"/>
        </w:object>
      </w:r>
      <w:r w:rsidRPr="00E127F3">
        <w:rPr>
          <w:rFonts w:hint="eastAsia"/>
          <w:szCs w:val="21"/>
        </w:rPr>
        <w:t>，其中</w:t>
      </w:r>
      <w:r w:rsidRPr="00E127F3">
        <w:rPr>
          <w:position w:val="-6"/>
          <w:szCs w:val="21"/>
        </w:rPr>
        <w:object w:dxaOrig="200" w:dyaOrig="220">
          <v:shape id="_x0000_i1053" type="#_x0000_t75" style="width:10.2pt;height:10.8pt" o:ole="">
            <v:imagedata r:id="rId61" o:title=""/>
          </v:shape>
          <o:OLEObject Type="Embed" ProgID="Equation.DSMT4" ShapeID="_x0000_i1053" DrawAspect="Content" ObjectID="_1533838787" r:id="rId62"/>
        </w:object>
      </w:r>
      <w:r w:rsidRPr="00E127F3">
        <w:rPr>
          <w:rFonts w:hint="eastAsia"/>
          <w:szCs w:val="21"/>
        </w:rPr>
        <w:t>为正整数</w:t>
      </w:r>
      <w:r w:rsidRPr="00E127F3">
        <w:rPr>
          <w:szCs w:val="21"/>
        </w:rPr>
        <w:t>.</w:t>
      </w: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</w:pPr>
    </w:p>
    <w:p w:rsidR="002B1042" w:rsidRDefault="002B1042">
      <w:pPr>
        <w:jc w:val="center"/>
        <w:rPr>
          <w:rFonts w:ascii="宋体"/>
        </w:rPr>
      </w:pPr>
    </w:p>
    <w:p w:rsidR="002B1042" w:rsidRDefault="002B1042" w:rsidP="0046536C">
      <w:r w:rsidRPr="00E127F3">
        <w:rPr>
          <w:bCs/>
          <w:szCs w:val="21"/>
        </w:rPr>
        <w:t xml:space="preserve">16. </w:t>
      </w:r>
      <w:r w:rsidRPr="00E127F3">
        <w:rPr>
          <w:rFonts w:ascii="宋体" w:hAnsi="宋体" w:hint="eastAsia"/>
          <w:szCs w:val="21"/>
        </w:rPr>
        <w:t>设</w:t>
      </w:r>
      <w:r w:rsidRPr="00E127F3">
        <w:rPr>
          <w:position w:val="-10"/>
          <w:szCs w:val="21"/>
        </w:rPr>
        <w:object w:dxaOrig="541" w:dyaOrig="320">
          <v:shape id="对象 17" o:spid="_x0000_i1054" type="#_x0000_t75" style="width:27pt;height:16.2pt;mso-position-horizontal-relative:page;mso-position-vertical-relative:page" o:ole="">
            <v:fill o:detectmouseclick="t"/>
            <v:imagedata r:id="rId63" o:title=""/>
          </v:shape>
          <o:OLEObject Type="Embed" ProgID="Equation.3" ShapeID="对象 17" DrawAspect="Content" ObjectID="_1533838788" r:id="rId64"/>
        </w:object>
      </w:r>
      <w:r w:rsidRPr="00E127F3">
        <w:rPr>
          <w:rFonts w:hint="eastAsia"/>
          <w:szCs w:val="21"/>
        </w:rPr>
        <w:t>在</w:t>
      </w:r>
      <w:r w:rsidRPr="0046536C">
        <w:rPr>
          <w:position w:val="-10"/>
          <w:szCs w:val="21"/>
        </w:rPr>
        <w:object w:dxaOrig="520" w:dyaOrig="320">
          <v:shape id="_x0000_i1055" type="#_x0000_t75" style="width:25.8pt;height:16.2pt" o:ole="">
            <v:imagedata r:id="rId65" o:title=""/>
          </v:shape>
          <o:OLEObject Type="Embed" ProgID="Equation.DSMT4" ShapeID="_x0000_i1055" DrawAspect="Content" ObjectID="_1533838789" r:id="rId66"/>
        </w:object>
      </w:r>
      <w:r>
        <w:rPr>
          <w:rFonts w:hint="eastAsia"/>
          <w:szCs w:val="21"/>
        </w:rPr>
        <w:t>上</w:t>
      </w:r>
      <w:r w:rsidRPr="00E127F3">
        <w:rPr>
          <w:rFonts w:hint="eastAsia"/>
          <w:szCs w:val="21"/>
        </w:rPr>
        <w:t>连续，证明：</w:t>
      </w:r>
      <w:r w:rsidRPr="0046536C">
        <w:rPr>
          <w:position w:val="-24"/>
          <w:szCs w:val="21"/>
        </w:rPr>
        <w:object w:dxaOrig="3600" w:dyaOrig="660">
          <v:shape id="_x0000_i1056" type="#_x0000_t75" style="width:180pt;height:33pt" o:ole="">
            <v:imagedata r:id="rId67" o:title=""/>
          </v:shape>
          <o:OLEObject Type="Embed" ProgID="Equation.DSMT4" ShapeID="_x0000_i1056" DrawAspect="Content" ObjectID="_1533838790" r:id="rId68"/>
        </w:object>
      </w:r>
      <w:r>
        <w:rPr>
          <w:szCs w:val="21"/>
        </w:rPr>
        <w:t>.</w:t>
      </w: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ind w:left="390"/>
      </w:pPr>
    </w:p>
    <w:p w:rsidR="002B1042" w:rsidRDefault="002B1042">
      <w:pPr>
        <w:autoSpaceDE w:val="0"/>
        <w:autoSpaceDN w:val="0"/>
        <w:adjustRightInd w:val="0"/>
        <w:jc w:val="left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2B1042">
        <w:trPr>
          <w:trHeight w:val="458"/>
        </w:trPr>
        <w:tc>
          <w:tcPr>
            <w:tcW w:w="1008" w:type="dxa"/>
            <w:vAlign w:val="center"/>
          </w:tcPr>
          <w:p w:rsidR="002B1042" w:rsidRDefault="002B10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900" w:type="dxa"/>
            <w:vAlign w:val="center"/>
          </w:tcPr>
          <w:p w:rsidR="002B1042" w:rsidRDefault="002B1042">
            <w:pPr>
              <w:jc w:val="center"/>
            </w:pPr>
          </w:p>
        </w:tc>
      </w:tr>
      <w:tr w:rsidR="002B1042">
        <w:trPr>
          <w:trHeight w:val="434"/>
        </w:trPr>
        <w:tc>
          <w:tcPr>
            <w:tcW w:w="1008" w:type="dxa"/>
            <w:vAlign w:val="center"/>
          </w:tcPr>
          <w:p w:rsidR="002B1042" w:rsidRDefault="002B10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评卷人</w:t>
            </w:r>
          </w:p>
        </w:tc>
        <w:tc>
          <w:tcPr>
            <w:tcW w:w="900" w:type="dxa"/>
            <w:vAlign w:val="center"/>
          </w:tcPr>
          <w:p w:rsidR="002B1042" w:rsidRDefault="002B1042">
            <w:pPr>
              <w:jc w:val="center"/>
            </w:pPr>
          </w:p>
        </w:tc>
      </w:tr>
    </w:tbl>
    <w:p w:rsidR="002B1042" w:rsidRDefault="002B1042">
      <w:r>
        <w:rPr>
          <w:rFonts w:hint="eastAsia"/>
          <w:b/>
          <w:sz w:val="24"/>
        </w:rPr>
        <w:t>五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证明题（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分）</w:t>
      </w:r>
    </w:p>
    <w:p w:rsidR="002B1042" w:rsidRPr="00E127F3" w:rsidRDefault="002B1042" w:rsidP="00E41496">
      <w:pPr>
        <w:jc w:val="center"/>
        <w:rPr>
          <w:szCs w:val="21"/>
        </w:rPr>
      </w:pPr>
      <w:r w:rsidRPr="00E127F3">
        <w:rPr>
          <w:rFonts w:ascii="宋体" w:hAnsi="宋体"/>
          <w:szCs w:val="21"/>
        </w:rPr>
        <w:t xml:space="preserve">17. </w:t>
      </w:r>
      <w:r w:rsidRPr="00E127F3">
        <w:rPr>
          <w:rFonts w:hint="eastAsia"/>
          <w:szCs w:val="21"/>
        </w:rPr>
        <w:t>设</w:t>
      </w:r>
      <w:r w:rsidRPr="00E127F3">
        <w:rPr>
          <w:position w:val="-10"/>
          <w:szCs w:val="21"/>
        </w:rPr>
        <w:object w:dxaOrig="541" w:dyaOrig="320">
          <v:shape id="_x0000_i1057" type="#_x0000_t75" style="width:27pt;height:16.2pt;mso-position-horizontal-relative:page;mso-position-vertical-relative:page" o:ole="">
            <v:fill o:detectmouseclick="t"/>
            <v:imagedata r:id="rId63" o:title=""/>
          </v:shape>
          <o:OLEObject Type="Embed" ProgID="Equation.3" ShapeID="_x0000_i1057" DrawAspect="Content" ObjectID="_1533838791" r:id="rId69"/>
        </w:object>
      </w:r>
      <w:r w:rsidRPr="00E127F3">
        <w:rPr>
          <w:rFonts w:hint="eastAsia"/>
          <w:szCs w:val="21"/>
        </w:rPr>
        <w:t>在</w:t>
      </w:r>
      <w:r w:rsidRPr="00E127F3">
        <w:rPr>
          <w:position w:val="-10"/>
          <w:szCs w:val="21"/>
        </w:rPr>
        <w:object w:dxaOrig="560" w:dyaOrig="320">
          <v:shape id="对象 26" o:spid="_x0000_i1058" type="#_x0000_t75" style="width:28.2pt;height:16.2pt;mso-position-horizontal-relative:page;mso-position-vertical-relative:page" o:ole="">
            <v:fill o:detectmouseclick="t"/>
            <v:imagedata r:id="rId70" o:title=""/>
          </v:shape>
          <o:OLEObject Type="Embed" ProgID="Equation.DSMT4" ShapeID="对象 26" DrawAspect="Content" ObjectID="_1533838792" r:id="rId71"/>
        </w:object>
      </w:r>
      <w:r w:rsidRPr="00E127F3">
        <w:rPr>
          <w:rFonts w:hint="eastAsia"/>
          <w:szCs w:val="21"/>
        </w:rPr>
        <w:t>上连续，且</w:t>
      </w:r>
      <w:r w:rsidRPr="00E127F3">
        <w:rPr>
          <w:position w:val="-18"/>
          <w:szCs w:val="21"/>
        </w:rPr>
        <w:object w:dxaOrig="1420" w:dyaOrig="520">
          <v:shape id="对象 27" o:spid="_x0000_i1059" type="#_x0000_t75" style="width:70.8pt;height:25.8pt;mso-position-horizontal-relative:page;mso-position-vertical-relative:page" o:ole="">
            <v:fill o:detectmouseclick="t"/>
            <v:imagedata r:id="rId72" o:title=""/>
          </v:shape>
          <o:OLEObject Type="Embed" ProgID="Equation.DSMT4" ShapeID="对象 27" DrawAspect="Content" ObjectID="_1533838793" r:id="rId73"/>
        </w:object>
      </w:r>
      <w:r w:rsidRPr="00E127F3">
        <w:rPr>
          <w:rFonts w:hint="eastAsia"/>
          <w:szCs w:val="21"/>
        </w:rPr>
        <w:t>，证明：对任意实数</w:t>
      </w:r>
      <w:r w:rsidRPr="00E127F3">
        <w:rPr>
          <w:position w:val="-6"/>
          <w:szCs w:val="21"/>
        </w:rPr>
        <w:object w:dxaOrig="180" w:dyaOrig="220">
          <v:shape id="对象 191" o:spid="_x0000_i1060" type="#_x0000_t75" style="width:10.2pt;height:12pt;mso-position-horizontal-relative:page;mso-position-vertical-relative:page" o:ole="">
            <v:fill o:detectmouseclick="t"/>
            <v:imagedata r:id="rId74" o:title=""/>
          </v:shape>
          <o:OLEObject Type="Embed" ProgID="Equation.DSMT4" ShapeID="对象 191" DrawAspect="Content" ObjectID="_1533838794" r:id="rId75"/>
        </w:object>
      </w:r>
      <w:r w:rsidRPr="00E127F3">
        <w:rPr>
          <w:rFonts w:hint="eastAsia"/>
          <w:szCs w:val="21"/>
        </w:rPr>
        <w:t>，存在</w:t>
      </w:r>
      <w:r w:rsidRPr="00E127F3">
        <w:rPr>
          <w:position w:val="-10"/>
          <w:szCs w:val="21"/>
        </w:rPr>
        <w:object w:dxaOrig="940" w:dyaOrig="319">
          <v:shape id="对象 29" o:spid="_x0000_i1061" type="#_x0000_t75" style="width:46.8pt;height:16.2pt;mso-position-horizontal-relative:page;mso-position-vertical-relative:page" o:ole="">
            <v:imagedata r:id="rId76" o:title=""/>
          </v:shape>
          <o:OLEObject Type="Embed" ProgID="Equation.DSMT4" ShapeID="对象 29" DrawAspect="Content" ObjectID="_1533838795" r:id="rId77"/>
        </w:object>
      </w:r>
      <w:r w:rsidRPr="00E127F3">
        <w:rPr>
          <w:szCs w:val="21"/>
        </w:rPr>
        <w:t xml:space="preserve"> </w:t>
      </w:r>
      <w:r w:rsidRPr="00E127F3">
        <w:rPr>
          <w:rFonts w:hint="eastAsia"/>
          <w:szCs w:val="21"/>
        </w:rPr>
        <w:t>，使得</w:t>
      </w:r>
      <w:r w:rsidRPr="00E127F3">
        <w:rPr>
          <w:position w:val="-18"/>
          <w:szCs w:val="21"/>
        </w:rPr>
        <w:object w:dxaOrig="1860" w:dyaOrig="519">
          <v:shape id="对象 192" o:spid="_x0000_i1062" type="#_x0000_t75" style="width:93pt;height:25.8pt;mso-position-horizontal-relative:page;mso-position-vertical-relative:page" o:ole="">
            <v:imagedata r:id="rId78" o:title=""/>
          </v:shape>
          <o:OLEObject Type="Embed" ProgID="Equation.DSMT4" ShapeID="对象 192" DrawAspect="Content" ObjectID="_1533838796" r:id="rId79"/>
        </w:object>
      </w:r>
      <w:r w:rsidRPr="00E127F3">
        <w:rPr>
          <w:szCs w:val="21"/>
        </w:rPr>
        <w:t>.</w:t>
      </w:r>
    </w:p>
    <w:p w:rsidR="002B1042" w:rsidRPr="00E127F3" w:rsidRDefault="002B1042" w:rsidP="00F15E2C">
      <w:pPr>
        <w:rPr>
          <w:szCs w:val="21"/>
        </w:rPr>
      </w:pPr>
    </w:p>
    <w:sectPr w:rsidR="002B1042" w:rsidRPr="00E127F3" w:rsidSect="007B4108">
      <w:headerReference w:type="even" r:id="rId80"/>
      <w:footerReference w:type="default" r:id="rId81"/>
      <w:pgSz w:w="11907" w:h="16839" w:code="9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042" w:rsidRDefault="002B1042">
      <w:r>
        <w:separator/>
      </w:r>
    </w:p>
  </w:endnote>
  <w:endnote w:type="continuationSeparator" w:id="0">
    <w:p w:rsidR="002B1042" w:rsidRDefault="002B1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42" w:rsidRDefault="002B1042" w:rsidP="000B51F9">
    <w:pPr>
      <w:pStyle w:val="Footer"/>
      <w:ind w:firstLineChars="3600" w:firstLine="31680"/>
    </w:pPr>
    <w:r>
      <w:rPr>
        <w:rFonts w:hint="eastAsia"/>
      </w:rPr>
      <w:t>第</w:t>
    </w:r>
    <w:fldSimple w:instr=" PAGE   \* MERGEFORMAT ">
      <w:r>
        <w:rPr>
          <w:noProof/>
        </w:rPr>
        <w:t>6</w:t>
      </w:r>
    </w:fldSimple>
    <w:r>
      <w:rPr>
        <w:rFonts w:hint="eastAsia"/>
      </w:rPr>
      <w:t>页</w:t>
    </w:r>
    <w:r>
      <w:t>/</w:t>
    </w:r>
    <w:r>
      <w:rPr>
        <w:rFonts w:hint="eastAsia"/>
      </w:rPr>
      <w:t>共</w:t>
    </w:r>
    <w:r>
      <w:t>6</w:t>
    </w:r>
    <w:r>
      <w:rPr>
        <w:rFonts w:hint="eastAsia"/>
      </w:rPr>
      <w:t>页</w:t>
    </w:r>
  </w:p>
  <w:p w:rsidR="002B1042" w:rsidRDefault="002B10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042" w:rsidRDefault="002B1042">
      <w:r>
        <w:separator/>
      </w:r>
    </w:p>
  </w:footnote>
  <w:footnote w:type="continuationSeparator" w:id="0">
    <w:p w:rsidR="002B1042" w:rsidRDefault="002B10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42" w:rsidRDefault="002B1042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3677A"/>
    <w:multiLevelType w:val="multilevel"/>
    <w:tmpl w:val="0CF3677A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1735"/>
    <w:rsid w:val="00001BB8"/>
    <w:rsid w:val="00023A98"/>
    <w:rsid w:val="00026521"/>
    <w:rsid w:val="00027A2A"/>
    <w:rsid w:val="00033F20"/>
    <w:rsid w:val="000431AC"/>
    <w:rsid w:val="000458FE"/>
    <w:rsid w:val="0004732F"/>
    <w:rsid w:val="00047A9B"/>
    <w:rsid w:val="00057E31"/>
    <w:rsid w:val="00065529"/>
    <w:rsid w:val="00067A30"/>
    <w:rsid w:val="00071893"/>
    <w:rsid w:val="000927F4"/>
    <w:rsid w:val="000A391B"/>
    <w:rsid w:val="000B51F9"/>
    <w:rsid w:val="000B6FC2"/>
    <w:rsid w:val="000B72A8"/>
    <w:rsid w:val="000B7F1E"/>
    <w:rsid w:val="000C7B16"/>
    <w:rsid w:val="000D00CE"/>
    <w:rsid w:val="000D2A5C"/>
    <w:rsid w:val="000E0787"/>
    <w:rsid w:val="000E1437"/>
    <w:rsid w:val="000E6ADE"/>
    <w:rsid w:val="000F5C29"/>
    <w:rsid w:val="00101F4C"/>
    <w:rsid w:val="00103B76"/>
    <w:rsid w:val="00103D8A"/>
    <w:rsid w:val="00104599"/>
    <w:rsid w:val="001059AA"/>
    <w:rsid w:val="00107B2E"/>
    <w:rsid w:val="00113101"/>
    <w:rsid w:val="00113D31"/>
    <w:rsid w:val="00114D6F"/>
    <w:rsid w:val="00120497"/>
    <w:rsid w:val="0013237F"/>
    <w:rsid w:val="00136059"/>
    <w:rsid w:val="0014376F"/>
    <w:rsid w:val="00150FCB"/>
    <w:rsid w:val="0015439B"/>
    <w:rsid w:val="00160633"/>
    <w:rsid w:val="00161F78"/>
    <w:rsid w:val="001673E1"/>
    <w:rsid w:val="00175856"/>
    <w:rsid w:val="00177309"/>
    <w:rsid w:val="001845B4"/>
    <w:rsid w:val="001A6123"/>
    <w:rsid w:val="001B106A"/>
    <w:rsid w:val="001B2F3B"/>
    <w:rsid w:val="001B53C1"/>
    <w:rsid w:val="001C0355"/>
    <w:rsid w:val="001C224F"/>
    <w:rsid w:val="001C5526"/>
    <w:rsid w:val="001D513A"/>
    <w:rsid w:val="001D743B"/>
    <w:rsid w:val="001E0393"/>
    <w:rsid w:val="001E0BF6"/>
    <w:rsid w:val="001E1CA5"/>
    <w:rsid w:val="001E2A2A"/>
    <w:rsid w:val="001E2D6F"/>
    <w:rsid w:val="001E6AE3"/>
    <w:rsid w:val="001F0E9E"/>
    <w:rsid w:val="001F1A19"/>
    <w:rsid w:val="0020063C"/>
    <w:rsid w:val="00207D22"/>
    <w:rsid w:val="00210487"/>
    <w:rsid w:val="00216FFD"/>
    <w:rsid w:val="00217B8C"/>
    <w:rsid w:val="002250BA"/>
    <w:rsid w:val="002265AA"/>
    <w:rsid w:val="00230C72"/>
    <w:rsid w:val="00233C1E"/>
    <w:rsid w:val="002367B3"/>
    <w:rsid w:val="00237161"/>
    <w:rsid w:val="00240B43"/>
    <w:rsid w:val="0024169D"/>
    <w:rsid w:val="00242E64"/>
    <w:rsid w:val="00247FA4"/>
    <w:rsid w:val="00250297"/>
    <w:rsid w:val="00254E37"/>
    <w:rsid w:val="00265C05"/>
    <w:rsid w:val="002665EB"/>
    <w:rsid w:val="00270EB1"/>
    <w:rsid w:val="00272F43"/>
    <w:rsid w:val="00284A95"/>
    <w:rsid w:val="00294A52"/>
    <w:rsid w:val="002A3FE8"/>
    <w:rsid w:val="002A60D9"/>
    <w:rsid w:val="002B1042"/>
    <w:rsid w:val="002B67DB"/>
    <w:rsid w:val="002B67E2"/>
    <w:rsid w:val="002C2083"/>
    <w:rsid w:val="002E5772"/>
    <w:rsid w:val="002F7BCD"/>
    <w:rsid w:val="0030064B"/>
    <w:rsid w:val="0030220B"/>
    <w:rsid w:val="003047A1"/>
    <w:rsid w:val="00306479"/>
    <w:rsid w:val="0031500F"/>
    <w:rsid w:val="00322C42"/>
    <w:rsid w:val="00324C24"/>
    <w:rsid w:val="00337436"/>
    <w:rsid w:val="00341AE5"/>
    <w:rsid w:val="003501A5"/>
    <w:rsid w:val="003502F7"/>
    <w:rsid w:val="00361325"/>
    <w:rsid w:val="00363407"/>
    <w:rsid w:val="00376B74"/>
    <w:rsid w:val="00377FDA"/>
    <w:rsid w:val="0038170B"/>
    <w:rsid w:val="003833F0"/>
    <w:rsid w:val="003861F1"/>
    <w:rsid w:val="00387B2C"/>
    <w:rsid w:val="00390733"/>
    <w:rsid w:val="00391DB8"/>
    <w:rsid w:val="00392463"/>
    <w:rsid w:val="003953DD"/>
    <w:rsid w:val="003A6B88"/>
    <w:rsid w:val="003B1FF9"/>
    <w:rsid w:val="003C5607"/>
    <w:rsid w:val="003C63E1"/>
    <w:rsid w:val="003F2251"/>
    <w:rsid w:val="003F2EAD"/>
    <w:rsid w:val="003F5503"/>
    <w:rsid w:val="0040198A"/>
    <w:rsid w:val="00410982"/>
    <w:rsid w:val="00412F9D"/>
    <w:rsid w:val="00420CB6"/>
    <w:rsid w:val="004247E0"/>
    <w:rsid w:val="00431C05"/>
    <w:rsid w:val="00432796"/>
    <w:rsid w:val="004358CD"/>
    <w:rsid w:val="00450120"/>
    <w:rsid w:val="0045053E"/>
    <w:rsid w:val="0045417B"/>
    <w:rsid w:val="0046536C"/>
    <w:rsid w:val="00466702"/>
    <w:rsid w:val="004672BE"/>
    <w:rsid w:val="0047000C"/>
    <w:rsid w:val="00473DE7"/>
    <w:rsid w:val="004744C0"/>
    <w:rsid w:val="004816F6"/>
    <w:rsid w:val="004944A5"/>
    <w:rsid w:val="00495837"/>
    <w:rsid w:val="004B0D61"/>
    <w:rsid w:val="004B3208"/>
    <w:rsid w:val="004C6CE1"/>
    <w:rsid w:val="004C7851"/>
    <w:rsid w:val="004D3BD5"/>
    <w:rsid w:val="004D44C4"/>
    <w:rsid w:val="004E5EB7"/>
    <w:rsid w:val="004E6E2F"/>
    <w:rsid w:val="00500D81"/>
    <w:rsid w:val="005019A7"/>
    <w:rsid w:val="005108EC"/>
    <w:rsid w:val="00514C20"/>
    <w:rsid w:val="005175C5"/>
    <w:rsid w:val="00521EF4"/>
    <w:rsid w:val="00526145"/>
    <w:rsid w:val="00536425"/>
    <w:rsid w:val="0054210E"/>
    <w:rsid w:val="00545D22"/>
    <w:rsid w:val="00552981"/>
    <w:rsid w:val="00555FD4"/>
    <w:rsid w:val="0055626A"/>
    <w:rsid w:val="0055752D"/>
    <w:rsid w:val="00563E29"/>
    <w:rsid w:val="00566D82"/>
    <w:rsid w:val="00567F69"/>
    <w:rsid w:val="00571E13"/>
    <w:rsid w:val="00573F74"/>
    <w:rsid w:val="00586ECA"/>
    <w:rsid w:val="005871BB"/>
    <w:rsid w:val="005920CE"/>
    <w:rsid w:val="0059527B"/>
    <w:rsid w:val="005956A9"/>
    <w:rsid w:val="005B19BF"/>
    <w:rsid w:val="005B417E"/>
    <w:rsid w:val="005B4EDC"/>
    <w:rsid w:val="005B5148"/>
    <w:rsid w:val="005B604F"/>
    <w:rsid w:val="005B7CB5"/>
    <w:rsid w:val="005C51D4"/>
    <w:rsid w:val="005C7682"/>
    <w:rsid w:val="005D4687"/>
    <w:rsid w:val="005D5D9A"/>
    <w:rsid w:val="005E10A9"/>
    <w:rsid w:val="005E19B9"/>
    <w:rsid w:val="005E78CE"/>
    <w:rsid w:val="005F3C5A"/>
    <w:rsid w:val="005F6122"/>
    <w:rsid w:val="005F65B5"/>
    <w:rsid w:val="00614303"/>
    <w:rsid w:val="006153A4"/>
    <w:rsid w:val="006253CE"/>
    <w:rsid w:val="0063221C"/>
    <w:rsid w:val="00642C95"/>
    <w:rsid w:val="0065417E"/>
    <w:rsid w:val="00667F75"/>
    <w:rsid w:val="006720E9"/>
    <w:rsid w:val="00677A04"/>
    <w:rsid w:val="00696B3C"/>
    <w:rsid w:val="006A2679"/>
    <w:rsid w:val="006A3CE2"/>
    <w:rsid w:val="006A4A56"/>
    <w:rsid w:val="006B04A8"/>
    <w:rsid w:val="006B1AB8"/>
    <w:rsid w:val="006C0A76"/>
    <w:rsid w:val="006C5EB0"/>
    <w:rsid w:val="006D22EA"/>
    <w:rsid w:val="006D4987"/>
    <w:rsid w:val="006E2564"/>
    <w:rsid w:val="00701435"/>
    <w:rsid w:val="0070792B"/>
    <w:rsid w:val="0071799B"/>
    <w:rsid w:val="007203C1"/>
    <w:rsid w:val="00732451"/>
    <w:rsid w:val="00732E39"/>
    <w:rsid w:val="00740D24"/>
    <w:rsid w:val="0074178F"/>
    <w:rsid w:val="0074184A"/>
    <w:rsid w:val="00743867"/>
    <w:rsid w:val="00745085"/>
    <w:rsid w:val="00780B53"/>
    <w:rsid w:val="00790987"/>
    <w:rsid w:val="00790B90"/>
    <w:rsid w:val="00793A97"/>
    <w:rsid w:val="007A1294"/>
    <w:rsid w:val="007A4D38"/>
    <w:rsid w:val="007A6CDC"/>
    <w:rsid w:val="007B04EA"/>
    <w:rsid w:val="007B4108"/>
    <w:rsid w:val="007B516D"/>
    <w:rsid w:val="007C1063"/>
    <w:rsid w:val="007D4A39"/>
    <w:rsid w:val="007D4A5F"/>
    <w:rsid w:val="007E0076"/>
    <w:rsid w:val="007E13D1"/>
    <w:rsid w:val="007E6F98"/>
    <w:rsid w:val="007E7F86"/>
    <w:rsid w:val="007F2A41"/>
    <w:rsid w:val="0080305B"/>
    <w:rsid w:val="00803512"/>
    <w:rsid w:val="0080371B"/>
    <w:rsid w:val="00805BE6"/>
    <w:rsid w:val="00806760"/>
    <w:rsid w:val="00810E60"/>
    <w:rsid w:val="008120EA"/>
    <w:rsid w:val="008149A2"/>
    <w:rsid w:val="00816AE1"/>
    <w:rsid w:val="0082077F"/>
    <w:rsid w:val="00820BE0"/>
    <w:rsid w:val="00824BF3"/>
    <w:rsid w:val="00824E83"/>
    <w:rsid w:val="00830D52"/>
    <w:rsid w:val="008350DC"/>
    <w:rsid w:val="008417AF"/>
    <w:rsid w:val="0084407D"/>
    <w:rsid w:val="008445EC"/>
    <w:rsid w:val="008535AB"/>
    <w:rsid w:val="0086794C"/>
    <w:rsid w:val="00867F51"/>
    <w:rsid w:val="008737B7"/>
    <w:rsid w:val="00883482"/>
    <w:rsid w:val="0089003F"/>
    <w:rsid w:val="008A29F5"/>
    <w:rsid w:val="008B23C8"/>
    <w:rsid w:val="008B40D9"/>
    <w:rsid w:val="008B586F"/>
    <w:rsid w:val="008B6BA9"/>
    <w:rsid w:val="008C3934"/>
    <w:rsid w:val="008C463E"/>
    <w:rsid w:val="008C4DDB"/>
    <w:rsid w:val="008D216D"/>
    <w:rsid w:val="008D2EAC"/>
    <w:rsid w:val="008D4630"/>
    <w:rsid w:val="008F539A"/>
    <w:rsid w:val="00900FEE"/>
    <w:rsid w:val="00910AAF"/>
    <w:rsid w:val="00916BED"/>
    <w:rsid w:val="00923EC2"/>
    <w:rsid w:val="00936823"/>
    <w:rsid w:val="009371C8"/>
    <w:rsid w:val="0094016E"/>
    <w:rsid w:val="009477D1"/>
    <w:rsid w:val="00953B7F"/>
    <w:rsid w:val="00957C26"/>
    <w:rsid w:val="0096240E"/>
    <w:rsid w:val="00963D61"/>
    <w:rsid w:val="009654E2"/>
    <w:rsid w:val="00967382"/>
    <w:rsid w:val="009715C9"/>
    <w:rsid w:val="009758B1"/>
    <w:rsid w:val="00976A18"/>
    <w:rsid w:val="00980B5C"/>
    <w:rsid w:val="00981C38"/>
    <w:rsid w:val="009850EF"/>
    <w:rsid w:val="00993DFC"/>
    <w:rsid w:val="009951B6"/>
    <w:rsid w:val="009A1C5D"/>
    <w:rsid w:val="009A39C3"/>
    <w:rsid w:val="009A6466"/>
    <w:rsid w:val="009B3075"/>
    <w:rsid w:val="009B5184"/>
    <w:rsid w:val="009D1D51"/>
    <w:rsid w:val="009D3F2A"/>
    <w:rsid w:val="009E38E6"/>
    <w:rsid w:val="009E4C05"/>
    <w:rsid w:val="009E5387"/>
    <w:rsid w:val="00A07E94"/>
    <w:rsid w:val="00A10F97"/>
    <w:rsid w:val="00A34A91"/>
    <w:rsid w:val="00A416DB"/>
    <w:rsid w:val="00A44537"/>
    <w:rsid w:val="00A51BFF"/>
    <w:rsid w:val="00A52D9A"/>
    <w:rsid w:val="00A55401"/>
    <w:rsid w:val="00A62A43"/>
    <w:rsid w:val="00A70AB7"/>
    <w:rsid w:val="00A724EE"/>
    <w:rsid w:val="00A72D72"/>
    <w:rsid w:val="00A77519"/>
    <w:rsid w:val="00A80516"/>
    <w:rsid w:val="00A84651"/>
    <w:rsid w:val="00A85912"/>
    <w:rsid w:val="00A86490"/>
    <w:rsid w:val="00A86A8D"/>
    <w:rsid w:val="00A944E6"/>
    <w:rsid w:val="00A97E34"/>
    <w:rsid w:val="00AB3F31"/>
    <w:rsid w:val="00AD3564"/>
    <w:rsid w:val="00AD58B8"/>
    <w:rsid w:val="00AE467C"/>
    <w:rsid w:val="00AE684E"/>
    <w:rsid w:val="00AF5C4C"/>
    <w:rsid w:val="00AF5FFD"/>
    <w:rsid w:val="00B010AC"/>
    <w:rsid w:val="00B035EE"/>
    <w:rsid w:val="00B0459B"/>
    <w:rsid w:val="00B06C84"/>
    <w:rsid w:val="00B13000"/>
    <w:rsid w:val="00B43153"/>
    <w:rsid w:val="00B47738"/>
    <w:rsid w:val="00B51B98"/>
    <w:rsid w:val="00B54B40"/>
    <w:rsid w:val="00B620B3"/>
    <w:rsid w:val="00B65455"/>
    <w:rsid w:val="00B77271"/>
    <w:rsid w:val="00B80F35"/>
    <w:rsid w:val="00B87A6D"/>
    <w:rsid w:val="00B902D4"/>
    <w:rsid w:val="00B912DA"/>
    <w:rsid w:val="00B92D3D"/>
    <w:rsid w:val="00B96AFA"/>
    <w:rsid w:val="00BA174C"/>
    <w:rsid w:val="00BB1A8E"/>
    <w:rsid w:val="00BC1581"/>
    <w:rsid w:val="00BC678B"/>
    <w:rsid w:val="00BD1990"/>
    <w:rsid w:val="00BD26AC"/>
    <w:rsid w:val="00BD35DD"/>
    <w:rsid w:val="00BD46FD"/>
    <w:rsid w:val="00BD5CFA"/>
    <w:rsid w:val="00BE51D3"/>
    <w:rsid w:val="00BE7FB6"/>
    <w:rsid w:val="00BF1E31"/>
    <w:rsid w:val="00BF363C"/>
    <w:rsid w:val="00BF4294"/>
    <w:rsid w:val="00C02493"/>
    <w:rsid w:val="00C058A4"/>
    <w:rsid w:val="00C068AF"/>
    <w:rsid w:val="00C1270B"/>
    <w:rsid w:val="00C20A32"/>
    <w:rsid w:val="00C23943"/>
    <w:rsid w:val="00C23D03"/>
    <w:rsid w:val="00C23D32"/>
    <w:rsid w:val="00C352FA"/>
    <w:rsid w:val="00C35303"/>
    <w:rsid w:val="00C370B6"/>
    <w:rsid w:val="00C41A86"/>
    <w:rsid w:val="00C53916"/>
    <w:rsid w:val="00C60EAB"/>
    <w:rsid w:val="00C74F41"/>
    <w:rsid w:val="00C75054"/>
    <w:rsid w:val="00C7520D"/>
    <w:rsid w:val="00C85172"/>
    <w:rsid w:val="00C91A4B"/>
    <w:rsid w:val="00CA4F73"/>
    <w:rsid w:val="00CC43DC"/>
    <w:rsid w:val="00CD26BB"/>
    <w:rsid w:val="00CD7036"/>
    <w:rsid w:val="00CE3517"/>
    <w:rsid w:val="00CF3182"/>
    <w:rsid w:val="00D012D3"/>
    <w:rsid w:val="00D04095"/>
    <w:rsid w:val="00D11735"/>
    <w:rsid w:val="00D15F82"/>
    <w:rsid w:val="00D20508"/>
    <w:rsid w:val="00D32F46"/>
    <w:rsid w:val="00D34F52"/>
    <w:rsid w:val="00D37850"/>
    <w:rsid w:val="00D40A68"/>
    <w:rsid w:val="00D4452D"/>
    <w:rsid w:val="00D47310"/>
    <w:rsid w:val="00D53635"/>
    <w:rsid w:val="00D63635"/>
    <w:rsid w:val="00D654AB"/>
    <w:rsid w:val="00D71A47"/>
    <w:rsid w:val="00D74017"/>
    <w:rsid w:val="00D75A5B"/>
    <w:rsid w:val="00D84E7D"/>
    <w:rsid w:val="00D91478"/>
    <w:rsid w:val="00DA48C0"/>
    <w:rsid w:val="00DC265C"/>
    <w:rsid w:val="00DC4703"/>
    <w:rsid w:val="00DC5B77"/>
    <w:rsid w:val="00DC63FA"/>
    <w:rsid w:val="00DD2696"/>
    <w:rsid w:val="00DD4A60"/>
    <w:rsid w:val="00DD7B28"/>
    <w:rsid w:val="00DE00AB"/>
    <w:rsid w:val="00DE4ECC"/>
    <w:rsid w:val="00DF17EC"/>
    <w:rsid w:val="00E01E89"/>
    <w:rsid w:val="00E06ADE"/>
    <w:rsid w:val="00E10554"/>
    <w:rsid w:val="00E1193D"/>
    <w:rsid w:val="00E127F3"/>
    <w:rsid w:val="00E22E2D"/>
    <w:rsid w:val="00E249A2"/>
    <w:rsid w:val="00E258B2"/>
    <w:rsid w:val="00E34255"/>
    <w:rsid w:val="00E35887"/>
    <w:rsid w:val="00E41496"/>
    <w:rsid w:val="00E42C1C"/>
    <w:rsid w:val="00E51B3A"/>
    <w:rsid w:val="00E5637E"/>
    <w:rsid w:val="00E662D9"/>
    <w:rsid w:val="00E73015"/>
    <w:rsid w:val="00E82607"/>
    <w:rsid w:val="00E87904"/>
    <w:rsid w:val="00E90593"/>
    <w:rsid w:val="00E91AD4"/>
    <w:rsid w:val="00E9338D"/>
    <w:rsid w:val="00E9493C"/>
    <w:rsid w:val="00E94D74"/>
    <w:rsid w:val="00EA4AC7"/>
    <w:rsid w:val="00EA5BC1"/>
    <w:rsid w:val="00EA7A89"/>
    <w:rsid w:val="00EB5FA9"/>
    <w:rsid w:val="00EB7E91"/>
    <w:rsid w:val="00ED686E"/>
    <w:rsid w:val="00EE57B2"/>
    <w:rsid w:val="00EF08B7"/>
    <w:rsid w:val="00EF568B"/>
    <w:rsid w:val="00F028D6"/>
    <w:rsid w:val="00F02D5D"/>
    <w:rsid w:val="00F10EE4"/>
    <w:rsid w:val="00F15E2C"/>
    <w:rsid w:val="00F22CCF"/>
    <w:rsid w:val="00F24A74"/>
    <w:rsid w:val="00F266C2"/>
    <w:rsid w:val="00F33C8B"/>
    <w:rsid w:val="00F403EF"/>
    <w:rsid w:val="00F42377"/>
    <w:rsid w:val="00F42F23"/>
    <w:rsid w:val="00F4306E"/>
    <w:rsid w:val="00F62729"/>
    <w:rsid w:val="00F62FB6"/>
    <w:rsid w:val="00F64466"/>
    <w:rsid w:val="00F66D8A"/>
    <w:rsid w:val="00F72453"/>
    <w:rsid w:val="00F75748"/>
    <w:rsid w:val="00F7737D"/>
    <w:rsid w:val="00F842C8"/>
    <w:rsid w:val="00F906B8"/>
    <w:rsid w:val="00F92AE7"/>
    <w:rsid w:val="00F93A00"/>
    <w:rsid w:val="00FA217D"/>
    <w:rsid w:val="00FA757E"/>
    <w:rsid w:val="00FC4887"/>
    <w:rsid w:val="00FC5C9F"/>
    <w:rsid w:val="00FC6AA5"/>
    <w:rsid w:val="00FD0096"/>
    <w:rsid w:val="00FD0D7B"/>
    <w:rsid w:val="00FD104D"/>
    <w:rsid w:val="00FD1172"/>
    <w:rsid w:val="00FE060E"/>
    <w:rsid w:val="00FE14AE"/>
    <w:rsid w:val="00FE7F51"/>
    <w:rsid w:val="00FF228E"/>
    <w:rsid w:val="00FF5831"/>
    <w:rsid w:val="00FF6BA1"/>
    <w:rsid w:val="081C0EF5"/>
    <w:rsid w:val="1A8727AF"/>
    <w:rsid w:val="228966D2"/>
    <w:rsid w:val="4DA9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D61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rsid w:val="004B0D61"/>
    <w:rPr>
      <w:rFonts w:cs="Times New Roman"/>
      <w:vertAlign w:val="superscript"/>
    </w:rPr>
  </w:style>
  <w:style w:type="character" w:styleId="PageNumber">
    <w:name w:val="page number"/>
    <w:basedOn w:val="DefaultParagraphFont"/>
    <w:uiPriority w:val="99"/>
    <w:rsid w:val="004B0D61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B0D61"/>
    <w:rPr>
      <w:rFonts w:cs="Times New Roman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B0D61"/>
    <w:rPr>
      <w:rFonts w:cs="Times New Roman"/>
      <w:kern w:val="2"/>
      <w:sz w:val="18"/>
      <w:szCs w:val="18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4B0D61"/>
    <w:rPr>
      <w:rFonts w:cs="Times New Roman"/>
      <w:kern w:val="2"/>
      <w:sz w:val="21"/>
      <w:szCs w:val="21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B0D61"/>
    <w:rPr>
      <w:rFonts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4B0D61"/>
    <w:rPr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984D7A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4B0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4D7A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4B0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984D7A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4B0D61"/>
    <w:pPr>
      <w:snapToGrid w:val="0"/>
      <w:jc w:val="left"/>
    </w:pPr>
    <w:rPr>
      <w:sz w:val="18"/>
      <w:szCs w:val="18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984D7A"/>
    <w:rPr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4B0D61"/>
    <w:pPr>
      <w:tabs>
        <w:tab w:val="center" w:pos="4200"/>
        <w:tab w:val="right" w:pos="8160"/>
      </w:tabs>
      <w:spacing w:after="240" w:line="360" w:lineRule="auto"/>
      <w:ind w:left="225"/>
    </w:pPr>
    <w:rPr>
      <w:szCs w:val="21"/>
    </w:rPr>
  </w:style>
  <w:style w:type="table" w:styleId="TableGrid">
    <w:name w:val="Table Grid"/>
    <w:basedOn w:val="TableNormal"/>
    <w:uiPriority w:val="99"/>
    <w:rsid w:val="004B0D61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4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6</Pages>
  <Words>306</Words>
  <Characters>1748</Characters>
  <Application>Microsoft Office Outlook</Application>
  <DocSecurity>0</DocSecurity>
  <Lines>0</Lines>
  <Paragraphs>0</Paragraphs>
  <ScaleCrop>false</ScaleCrop>
  <Company>hur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～200 学年第  学期</dc:title>
  <dc:subject/>
  <dc:creator>huu</dc:creator>
  <cp:keywords/>
  <dc:description/>
  <cp:lastModifiedBy>AutoBVT</cp:lastModifiedBy>
  <cp:revision>4</cp:revision>
  <cp:lastPrinted>2016-01-13T02:10:00Z</cp:lastPrinted>
  <dcterms:created xsi:type="dcterms:W3CDTF">2016-01-13T02:11:00Z</dcterms:created>
  <dcterms:modified xsi:type="dcterms:W3CDTF">2016-08-27T13:32:00Z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2052-10.1.0.5399</vt:lpwstr>
  </property>
</Properties>
</file>